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DA92F" w14:textId="6D22F493" w:rsidR="00A63563" w:rsidRPr="00163B4C" w:rsidRDefault="000E6AE6" w:rsidP="00A63563">
      <w:pPr>
        <w:spacing w:after="0" w:line="360" w:lineRule="auto"/>
        <w:jc w:val="center"/>
        <w:rPr>
          <w:rFonts w:ascii="Arial" w:hAnsi="Arial" w:cs="Arial"/>
          <w:b/>
          <w:color w:val="FF0000"/>
        </w:rPr>
      </w:pPr>
      <w:r w:rsidRPr="00163B4C">
        <w:rPr>
          <w:rFonts w:ascii="Arial" w:hAnsi="Arial" w:cs="Arial"/>
          <w:b/>
        </w:rPr>
        <w:t>TALLER</w:t>
      </w:r>
      <w:r w:rsidR="00D0270B" w:rsidRPr="00163B4C">
        <w:rPr>
          <w:rFonts w:ascii="Arial" w:hAnsi="Arial" w:cs="Arial"/>
          <w:b/>
        </w:rPr>
        <w:t xml:space="preserve"> </w:t>
      </w:r>
      <w:r w:rsidR="00E87A3A" w:rsidRPr="00163B4C">
        <w:rPr>
          <w:rFonts w:ascii="Arial" w:hAnsi="Arial" w:cs="Arial"/>
          <w:b/>
        </w:rPr>
        <w:t>CASOS DE USO</w:t>
      </w:r>
    </w:p>
    <w:p w14:paraId="3F503096" w14:textId="77777777" w:rsidR="00B53D0D" w:rsidRPr="00163B4C" w:rsidRDefault="000E6AE6" w:rsidP="00B53D0D">
      <w:pPr>
        <w:jc w:val="both"/>
        <w:rPr>
          <w:rFonts w:ascii="Arial" w:hAnsi="Arial" w:cs="Arial"/>
          <w:b/>
        </w:rPr>
      </w:pPr>
      <w:r w:rsidRPr="00163B4C">
        <w:rPr>
          <w:rFonts w:ascii="Arial" w:hAnsi="Arial" w:cs="Arial"/>
          <w:b/>
        </w:rPr>
        <w:t>OBJETIVO</w:t>
      </w:r>
    </w:p>
    <w:p w14:paraId="03674693" w14:textId="7763BE03" w:rsidR="001C2E47" w:rsidRPr="00163B4C" w:rsidRDefault="00202035" w:rsidP="001B449A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b/>
          <w:bCs/>
        </w:rPr>
      </w:pPr>
      <w:proofErr w:type="spellStart"/>
      <w:r w:rsidRPr="00163B4C">
        <w:rPr>
          <w:rFonts w:ascii="Arial" w:hAnsi="Arial" w:cs="Arial"/>
        </w:rPr>
        <w:t>Inicianco</w:t>
      </w:r>
      <w:proofErr w:type="spellEnd"/>
      <w:r w:rsidRPr="00163B4C">
        <w:rPr>
          <w:rFonts w:ascii="Arial" w:hAnsi="Arial" w:cs="Arial"/>
        </w:rPr>
        <w:t xml:space="preserve"> con UML</w:t>
      </w:r>
    </w:p>
    <w:p w14:paraId="0DB27D0A" w14:textId="1179A979" w:rsidR="006D0C62" w:rsidRPr="00163B4C" w:rsidRDefault="00C600E1" w:rsidP="00FC5254">
      <w:pPr>
        <w:jc w:val="both"/>
        <w:rPr>
          <w:rFonts w:ascii="Arial" w:hAnsi="Arial" w:cs="Arial"/>
          <w:b/>
          <w:bCs/>
        </w:rPr>
      </w:pPr>
      <w:r w:rsidRPr="00163B4C">
        <w:rPr>
          <w:rFonts w:ascii="Arial" w:hAnsi="Arial" w:cs="Arial"/>
          <w:b/>
          <w:bCs/>
        </w:rPr>
        <w:t>MATERIAL BAS</w:t>
      </w:r>
      <w:r w:rsidR="00FC5254" w:rsidRPr="00163B4C">
        <w:rPr>
          <w:rFonts w:ascii="Arial" w:hAnsi="Arial" w:cs="Arial"/>
          <w:b/>
          <w:bCs/>
        </w:rPr>
        <w:t>E</w:t>
      </w:r>
    </w:p>
    <w:p w14:paraId="163D7F68" w14:textId="25C5A8B0" w:rsidR="00C146B8" w:rsidRPr="00163B4C" w:rsidRDefault="00C146B8" w:rsidP="00C146B8">
      <w:pPr>
        <w:jc w:val="both"/>
        <w:rPr>
          <w:rFonts w:ascii="Arial" w:hAnsi="Arial" w:cs="Arial"/>
          <w:b/>
          <w:bCs/>
        </w:rPr>
      </w:pPr>
      <w:r w:rsidRPr="00163B4C">
        <w:rPr>
          <w:rFonts w:ascii="Arial" w:hAnsi="Arial" w:cs="Arial"/>
          <w:b/>
          <w:bCs/>
        </w:rPr>
        <w:t>FECHA DE ENTREGA</w:t>
      </w:r>
    </w:p>
    <w:p w14:paraId="3B4CFE1F" w14:textId="0C43790D" w:rsidR="00B53D0D" w:rsidRPr="00163B4C" w:rsidRDefault="00B53D0D" w:rsidP="00FC5254">
      <w:pPr>
        <w:spacing w:after="0" w:line="240" w:lineRule="auto"/>
        <w:rPr>
          <w:rFonts w:ascii="Arial" w:hAnsi="Arial" w:cs="Arial"/>
          <w:iCs/>
          <w:lang w:val="es-MX"/>
        </w:rPr>
      </w:pPr>
    </w:p>
    <w:p w14:paraId="114501F9" w14:textId="00CA5081" w:rsidR="00CB13B4" w:rsidRPr="00163B4C" w:rsidRDefault="00B53D0D" w:rsidP="00B53D0D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lang w:val="es-MX"/>
        </w:rPr>
      </w:pPr>
      <w:r w:rsidRPr="00163B4C">
        <w:rPr>
          <w:rFonts w:ascii="Arial" w:hAnsi="Arial" w:cs="Arial"/>
          <w:b/>
          <w:lang w:val="es-MX"/>
        </w:rPr>
        <w:t>FORMULACIÓN DE LAS ACTIVIDADES DE APRENDIZAJE</w:t>
      </w:r>
    </w:p>
    <w:p w14:paraId="6C7F1B8F" w14:textId="77777777" w:rsidR="00BF6431" w:rsidRPr="00163B4C" w:rsidRDefault="00BF6431" w:rsidP="00B53D0D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lang w:val="es-MX"/>
        </w:rPr>
      </w:pPr>
    </w:p>
    <w:p w14:paraId="7528C987" w14:textId="6DE86374" w:rsidR="00FF523F" w:rsidRPr="00163B4C" w:rsidRDefault="00FF523F" w:rsidP="00B53D0D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lang w:val="es-MX"/>
        </w:rPr>
      </w:pPr>
      <w:r w:rsidRPr="00163B4C">
        <w:rPr>
          <w:rFonts w:ascii="Arial" w:hAnsi="Arial" w:cs="Arial"/>
          <w:lang w:val="es-MX"/>
        </w:rPr>
        <w:t xml:space="preserve">Para la </w:t>
      </w:r>
      <w:proofErr w:type="spellStart"/>
      <w:r w:rsidRPr="00163B4C">
        <w:rPr>
          <w:rFonts w:ascii="Arial" w:hAnsi="Arial" w:cs="Arial"/>
          <w:lang w:val="es-MX"/>
        </w:rPr>
        <w:t>siguiete</w:t>
      </w:r>
      <w:proofErr w:type="spellEnd"/>
      <w:r w:rsidRPr="00163B4C">
        <w:rPr>
          <w:rFonts w:ascii="Arial" w:hAnsi="Arial" w:cs="Arial"/>
          <w:lang w:val="es-MX"/>
        </w:rPr>
        <w:t xml:space="preserve"> actividad usted deberá </w:t>
      </w:r>
      <w:r w:rsidR="00202035" w:rsidRPr="00163B4C">
        <w:rPr>
          <w:rFonts w:ascii="Arial" w:hAnsi="Arial" w:cs="Arial"/>
          <w:lang w:val="es-MX"/>
        </w:rPr>
        <w:t xml:space="preserve">realizar una investigación de las siguientes temáticas, implementando el </w:t>
      </w:r>
      <w:proofErr w:type="spellStart"/>
      <w:r w:rsidR="00202035" w:rsidRPr="00163B4C">
        <w:rPr>
          <w:rFonts w:ascii="Arial" w:hAnsi="Arial" w:cs="Arial"/>
          <w:lang w:val="es-MX"/>
        </w:rPr>
        <w:t>minimo</w:t>
      </w:r>
      <w:proofErr w:type="spellEnd"/>
      <w:r w:rsidR="00202035" w:rsidRPr="00163B4C">
        <w:rPr>
          <w:rFonts w:ascii="Arial" w:hAnsi="Arial" w:cs="Arial"/>
          <w:lang w:val="es-MX"/>
        </w:rPr>
        <w:t xml:space="preserve"> de normas apa.</w:t>
      </w:r>
    </w:p>
    <w:p w14:paraId="3100721C" w14:textId="490AD3C1" w:rsidR="00660AC3" w:rsidRPr="00163B4C" w:rsidRDefault="00202035" w:rsidP="00F668D7">
      <w:pPr>
        <w:pStyle w:val="Prrafodelista"/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163B4C">
        <w:rPr>
          <w:rFonts w:ascii="Arial" w:hAnsi="Arial" w:cs="Arial"/>
          <w:b/>
          <w:bCs/>
          <w:color w:val="000000" w:themeColor="text1"/>
        </w:rPr>
        <w:t>Que es UML</w:t>
      </w:r>
    </w:p>
    <w:p w14:paraId="3F6A5EB7" w14:textId="02D875EB" w:rsidR="00163B4C" w:rsidRPr="00163B4C" w:rsidRDefault="00163B4C" w:rsidP="00163B4C">
      <w:pPr>
        <w:pStyle w:val="Prrafodelista"/>
        <w:spacing w:after="0" w:line="240" w:lineRule="auto"/>
        <w:ind w:left="360"/>
        <w:jc w:val="both"/>
        <w:rPr>
          <w:rFonts w:ascii="Arial" w:hAnsi="Arial" w:cs="Arial"/>
          <w:color w:val="000000" w:themeColor="text1"/>
        </w:rPr>
      </w:pPr>
    </w:p>
    <w:p w14:paraId="453075AA" w14:textId="5A0763A0" w:rsidR="00163B4C" w:rsidRPr="00163B4C" w:rsidRDefault="00163B4C" w:rsidP="00163B4C">
      <w:pPr>
        <w:pStyle w:val="Prrafodelista"/>
        <w:spacing w:after="0" w:line="240" w:lineRule="auto"/>
        <w:ind w:left="360"/>
        <w:jc w:val="both"/>
        <w:rPr>
          <w:rFonts w:ascii="Arial" w:hAnsi="Arial" w:cs="Arial"/>
        </w:rPr>
      </w:pPr>
      <w:r w:rsidRPr="00163B4C">
        <w:rPr>
          <w:rFonts w:ascii="Arial" w:hAnsi="Arial" w:cs="Arial"/>
          <w:shd w:val="clear" w:color="auto" w:fill="FFFFFF"/>
        </w:rPr>
        <w:t xml:space="preserve">El lenguaje unificado de modelado es el lenguaje de modelado de sistemas de software más conocido y utilizado en la actualidad; está respaldado por el </w:t>
      </w:r>
      <w:proofErr w:type="spellStart"/>
      <w:r w:rsidRPr="00163B4C">
        <w:rPr>
          <w:rFonts w:ascii="Arial" w:hAnsi="Arial" w:cs="Arial"/>
          <w:shd w:val="clear" w:color="auto" w:fill="FFFFFF"/>
        </w:rPr>
        <w:t>Object</w:t>
      </w:r>
      <w:proofErr w:type="spellEnd"/>
      <w:r w:rsidRPr="00163B4C">
        <w:rPr>
          <w:rFonts w:ascii="Arial" w:hAnsi="Arial" w:cs="Arial"/>
          <w:shd w:val="clear" w:color="auto" w:fill="FFFFFF"/>
        </w:rPr>
        <w:t xml:space="preserve"> Management </w:t>
      </w:r>
      <w:proofErr w:type="spellStart"/>
      <w:r w:rsidRPr="00163B4C">
        <w:rPr>
          <w:rFonts w:ascii="Arial" w:hAnsi="Arial" w:cs="Arial"/>
          <w:shd w:val="clear" w:color="auto" w:fill="FFFFFF"/>
        </w:rPr>
        <w:t>Group</w:t>
      </w:r>
      <w:proofErr w:type="spellEnd"/>
      <w:r w:rsidRPr="00163B4C">
        <w:rPr>
          <w:rFonts w:ascii="Arial" w:hAnsi="Arial" w:cs="Arial"/>
          <w:shd w:val="clear" w:color="auto" w:fill="FFFFFF"/>
        </w:rPr>
        <w:t>. Es un lenguaje gráfico para visualizar, especificar, construir y documentar un sistema.</w:t>
      </w:r>
    </w:p>
    <w:p w14:paraId="689DA539" w14:textId="77777777" w:rsidR="00163B4C" w:rsidRPr="00163B4C" w:rsidRDefault="00163B4C" w:rsidP="00163B4C">
      <w:pPr>
        <w:pStyle w:val="Prrafodelista"/>
        <w:spacing w:after="0" w:line="240" w:lineRule="auto"/>
        <w:ind w:left="360"/>
        <w:jc w:val="both"/>
        <w:rPr>
          <w:rFonts w:ascii="Arial" w:hAnsi="Arial" w:cs="Arial"/>
          <w:color w:val="000000" w:themeColor="text1"/>
        </w:rPr>
      </w:pPr>
    </w:p>
    <w:p w14:paraId="3B5EB88A" w14:textId="3EA90FBB" w:rsidR="00FF523F" w:rsidRPr="00163B4C" w:rsidRDefault="00202035" w:rsidP="00F668D7">
      <w:pPr>
        <w:pStyle w:val="Prrafodelista"/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163B4C">
        <w:rPr>
          <w:rFonts w:ascii="Arial" w:hAnsi="Arial" w:cs="Arial"/>
          <w:b/>
          <w:bCs/>
          <w:color w:val="000000" w:themeColor="text1"/>
        </w:rPr>
        <w:t>Que son los casos de uso de un sistema de información.</w:t>
      </w:r>
    </w:p>
    <w:p w14:paraId="76CD57B7" w14:textId="1D5B67A6" w:rsidR="00163B4C" w:rsidRPr="00163B4C" w:rsidRDefault="00163B4C" w:rsidP="00163B4C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</w:p>
    <w:p w14:paraId="56A41076" w14:textId="41FF454A" w:rsidR="00163B4C" w:rsidRPr="00163B4C" w:rsidRDefault="00163B4C" w:rsidP="00163B4C">
      <w:pPr>
        <w:spacing w:after="0" w:line="240" w:lineRule="auto"/>
        <w:ind w:left="360"/>
        <w:jc w:val="both"/>
        <w:rPr>
          <w:rFonts w:ascii="Arial" w:hAnsi="Arial" w:cs="Arial"/>
        </w:rPr>
      </w:pPr>
      <w:r w:rsidRPr="00163B4C">
        <w:rPr>
          <w:rFonts w:ascii="Arial" w:hAnsi="Arial" w:cs="Arial"/>
          <w:shd w:val="clear" w:color="auto" w:fill="FFFFFF"/>
        </w:rPr>
        <w:t>Los casos de uso pretenden ser herramientas simples para describir el comportamiento del software o de los sistemas. Un caso de uso contiene una descripción textual de todas las maneras que los actores previstos podrían trabajar con el software o el sistema.</w:t>
      </w:r>
    </w:p>
    <w:p w14:paraId="17D2DE1B" w14:textId="77777777" w:rsidR="00163B4C" w:rsidRPr="00163B4C" w:rsidRDefault="00163B4C" w:rsidP="00163B4C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</w:p>
    <w:p w14:paraId="148EDBE7" w14:textId="77DAAA89" w:rsidR="00FF523F" w:rsidRPr="00163B4C" w:rsidRDefault="00202035" w:rsidP="00F668D7">
      <w:pPr>
        <w:pStyle w:val="Prrafodelista"/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163B4C">
        <w:rPr>
          <w:rFonts w:ascii="Arial" w:hAnsi="Arial" w:cs="Arial"/>
          <w:b/>
          <w:bCs/>
          <w:color w:val="000000" w:themeColor="text1"/>
        </w:rPr>
        <w:t>Que es un diagrama de caso de uso.</w:t>
      </w:r>
    </w:p>
    <w:p w14:paraId="1ACD31B3" w14:textId="60C00C50" w:rsidR="00163B4C" w:rsidRPr="00163B4C" w:rsidRDefault="00163B4C" w:rsidP="00163B4C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</w:p>
    <w:p w14:paraId="4544D42E" w14:textId="77777777" w:rsidR="00163B4C" w:rsidRPr="00163B4C" w:rsidRDefault="00163B4C" w:rsidP="00163B4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02124"/>
          <w:lang w:eastAsia="es-ES"/>
        </w:rPr>
      </w:pPr>
      <w:r w:rsidRPr="00163B4C">
        <w:rPr>
          <w:rFonts w:ascii="Arial" w:eastAsia="Times New Roman" w:hAnsi="Arial" w:cs="Arial"/>
          <w:color w:val="202124"/>
          <w:lang w:eastAsia="es-ES"/>
        </w:rPr>
        <w:t>Los diagramas de casos de uso sirven para especificar la comunicación y el comportamiento de un sistema mediante su interacción con los usuarios y/u otros sistemas. O lo que es igual, un diagrama que muestra la relación entre los actores y los casos de uso en un sistema.</w:t>
      </w:r>
    </w:p>
    <w:p w14:paraId="42A54B1B" w14:textId="5A3F0FD1" w:rsidR="00163B4C" w:rsidRPr="00163B4C" w:rsidRDefault="00163B4C" w:rsidP="00163B4C">
      <w:pPr>
        <w:spacing w:after="0" w:line="240" w:lineRule="auto"/>
        <w:ind w:left="360"/>
        <w:jc w:val="both"/>
        <w:rPr>
          <w:rFonts w:ascii="Arial" w:hAnsi="Arial" w:cs="Arial"/>
          <w:color w:val="000000" w:themeColor="text1"/>
        </w:rPr>
      </w:pPr>
    </w:p>
    <w:p w14:paraId="404EA9EE" w14:textId="77777777" w:rsidR="00163B4C" w:rsidRPr="00163B4C" w:rsidRDefault="00163B4C" w:rsidP="00163B4C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</w:p>
    <w:p w14:paraId="2301561D" w14:textId="6D3D55D5" w:rsidR="003B0453" w:rsidRDefault="00202035" w:rsidP="003B0453">
      <w:pPr>
        <w:pStyle w:val="Prrafodelista"/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163B4C">
        <w:rPr>
          <w:rFonts w:ascii="Arial" w:hAnsi="Arial" w:cs="Arial"/>
          <w:b/>
          <w:bCs/>
          <w:color w:val="000000" w:themeColor="text1"/>
        </w:rPr>
        <w:t xml:space="preserve">Realizar un ejemplo de los dos puntos anteriores. </w:t>
      </w:r>
    </w:p>
    <w:p w14:paraId="6512BC8B" w14:textId="77777777" w:rsidR="003B0453" w:rsidRDefault="003B0453" w:rsidP="003B0453">
      <w:pPr>
        <w:pStyle w:val="Prrafodelista"/>
        <w:spacing w:after="0" w:line="240" w:lineRule="auto"/>
        <w:ind w:left="360"/>
        <w:jc w:val="both"/>
        <w:rPr>
          <w:rFonts w:ascii="Arial" w:hAnsi="Arial" w:cs="Arial"/>
          <w:b/>
          <w:bCs/>
          <w:color w:val="000000" w:themeColor="text1"/>
        </w:rPr>
      </w:pPr>
    </w:p>
    <w:p w14:paraId="60ECAFA0" w14:textId="7809443A" w:rsidR="003B0453" w:rsidRPr="003B0453" w:rsidRDefault="003B0453" w:rsidP="003B045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noProof/>
          <w:color w:val="000000" w:themeColor="text1"/>
        </w:rPr>
        <w:drawing>
          <wp:inline distT="0" distB="0" distL="0" distR="0" wp14:anchorId="50EFF3CC" wp14:editId="3F5CFC06">
            <wp:extent cx="2428875" cy="13811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28334" w14:textId="77777777" w:rsidR="0058734D" w:rsidRPr="00163B4C" w:rsidRDefault="0058734D" w:rsidP="0058734D">
      <w:pPr>
        <w:pStyle w:val="Prrafodelista"/>
        <w:spacing w:after="0" w:line="240" w:lineRule="auto"/>
        <w:ind w:left="360"/>
        <w:jc w:val="both"/>
        <w:rPr>
          <w:rFonts w:ascii="Arial" w:hAnsi="Arial" w:cs="Arial"/>
          <w:color w:val="000000" w:themeColor="text1"/>
        </w:rPr>
      </w:pPr>
    </w:p>
    <w:p w14:paraId="7F08900B" w14:textId="77777777" w:rsidR="003B0453" w:rsidRDefault="003B0453" w:rsidP="00C600E1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7DC309FB" wp14:editId="3E39641B">
            <wp:extent cx="2524125" cy="18192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</w:rPr>
        <w:t xml:space="preserve"> </w:t>
      </w:r>
    </w:p>
    <w:p w14:paraId="1BE329A2" w14:textId="7AD3AC1F" w:rsidR="00C600E1" w:rsidRPr="00163B4C" w:rsidRDefault="003B0453" w:rsidP="00C600E1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5A4A60FA" wp14:editId="1CAED951">
            <wp:extent cx="4486275" cy="4829175"/>
            <wp:effectExtent l="0" t="0" r="9525" b="9525"/>
            <wp:docPr id="5" name="Imagen 5" descr="UML: Casos de Uso – INGENIERÍA DEL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ML: Casos de Uso – INGENIERÍA DEL SOFTWA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</w:rPr>
        <w:t xml:space="preserve"> </w:t>
      </w:r>
    </w:p>
    <w:p w14:paraId="11311202" w14:textId="77777777" w:rsidR="00C600E1" w:rsidRPr="00163B4C" w:rsidRDefault="00C600E1" w:rsidP="00C600E1">
      <w:pPr>
        <w:spacing w:after="0" w:line="240" w:lineRule="auto"/>
        <w:jc w:val="both"/>
        <w:rPr>
          <w:rFonts w:ascii="Arial" w:hAnsi="Arial" w:cs="Arial"/>
          <w:b/>
          <w:color w:val="000000" w:themeColor="text1"/>
        </w:rPr>
      </w:pPr>
    </w:p>
    <w:sectPr w:rsidR="00C600E1" w:rsidRPr="00163B4C">
      <w:headerReference w:type="default" r:id="rId11"/>
      <w:footerReference w:type="default" r:id="rId12"/>
      <w:headerReference w:type="first" r:id="rId13"/>
      <w:pgSz w:w="12240" w:h="15840"/>
      <w:pgMar w:top="1779" w:right="1041" w:bottom="1418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CE646" w14:textId="77777777" w:rsidR="002D1289" w:rsidRDefault="002D1289">
      <w:pPr>
        <w:spacing w:after="0" w:line="240" w:lineRule="auto"/>
      </w:pPr>
      <w:r>
        <w:separator/>
      </w:r>
    </w:p>
  </w:endnote>
  <w:endnote w:type="continuationSeparator" w:id="0">
    <w:p w14:paraId="5468C565" w14:textId="77777777" w:rsidR="002D1289" w:rsidRDefault="002D1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91067" w14:textId="77777777" w:rsidR="00E85AFD" w:rsidRDefault="00E85AFD">
    <w:pPr>
      <w:pStyle w:val="Piedepgina"/>
      <w:jc w:val="right"/>
      <w:rPr>
        <w:color w:val="595959" w:themeColor="text1" w:themeTint="A6"/>
        <w:sz w:val="18"/>
      </w:rPr>
    </w:pPr>
  </w:p>
  <w:p w14:paraId="52671CB4" w14:textId="77777777" w:rsidR="00E85AFD" w:rsidRDefault="002D12AD">
    <w:pPr>
      <w:pStyle w:val="Piedepgina"/>
    </w:pPr>
    <w:r>
      <w:rPr>
        <w:rFonts w:asciiTheme="majorHAnsi" w:hAnsiTheme="majorHAnsi" w:cs="Arial"/>
        <w:b/>
        <w:noProof/>
        <w:lang w:eastAsia="es-CO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2EA6F24" wp14:editId="06B68E1A">
              <wp:simplePos x="0" y="0"/>
              <wp:positionH relativeFrom="column">
                <wp:posOffset>5810250</wp:posOffset>
              </wp:positionH>
              <wp:positionV relativeFrom="paragraph">
                <wp:posOffset>57784</wp:posOffset>
              </wp:positionV>
              <wp:extent cx="923925" cy="276225"/>
              <wp:effectExtent l="0" t="0" r="9525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923925" cy="2762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3AB2D9" w14:textId="77777777" w:rsidR="00E85AFD" w:rsidRPr="00B53D0D" w:rsidRDefault="00B53D0D">
                          <w:r w:rsidRPr="00B53D0D">
                            <w:rPr>
                              <w:sz w:val="18"/>
                            </w:rPr>
                            <w:t>GFPI</w:t>
                          </w:r>
                          <w:r w:rsidR="002D12AD" w:rsidRPr="00B53D0D">
                            <w:rPr>
                              <w:sz w:val="18"/>
                            </w:rPr>
                            <w:t>-F-</w:t>
                          </w:r>
                          <w:r w:rsidRPr="00B53D0D">
                            <w:rPr>
                              <w:sz w:val="18"/>
                            </w:rPr>
                            <w:t>019 V</w:t>
                          </w:r>
                          <w:r w:rsidR="002D12AD" w:rsidRPr="00B53D0D">
                            <w:rPr>
                              <w:sz w:val="18"/>
                            </w:rPr>
                            <w:t>0</w:t>
                          </w:r>
                          <w:r w:rsidRPr="00B53D0D">
                            <w:rPr>
                              <w:sz w:val="18"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EA6F24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457.5pt;margin-top:4.55pt;width:72.75pt;height:21.75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" fillcolor="white [3201]" stroked="f" strokeweight=".5pt">
              <v:textbox>
                <w:txbxContent>
                  <w:p w14:paraId="3A3AB2D9" w14:textId="77777777" w:rsidR="00E85AFD" w:rsidRPr="00B53D0D" w:rsidRDefault="00B53D0D">
                    <w:r w:rsidRPr="00B53D0D">
                      <w:rPr>
                        <w:sz w:val="18"/>
                      </w:rPr>
                      <w:t>GFPI</w:t>
                    </w:r>
                    <w:r w:rsidR="002D12AD" w:rsidRPr="00B53D0D">
                      <w:rPr>
                        <w:sz w:val="18"/>
                      </w:rPr>
                      <w:t>-F-</w:t>
                    </w:r>
                    <w:r w:rsidRPr="00B53D0D">
                      <w:rPr>
                        <w:sz w:val="18"/>
                      </w:rPr>
                      <w:t>019 V</w:t>
                    </w:r>
                    <w:r w:rsidR="002D12AD" w:rsidRPr="00B53D0D">
                      <w:rPr>
                        <w:sz w:val="18"/>
                      </w:rPr>
                      <w:t>0</w:t>
                    </w:r>
                    <w:r w:rsidRPr="00B53D0D">
                      <w:rPr>
                        <w:sz w:val="1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0768" behindDoc="0" locked="0" layoutInCell="1" allowOverlap="1" wp14:anchorId="24761CA4" wp14:editId="623584F6">
          <wp:simplePos x="0" y="0"/>
          <wp:positionH relativeFrom="margin">
            <wp:align>center</wp:align>
          </wp:positionH>
          <wp:positionV relativeFrom="paragraph">
            <wp:posOffset>68580</wp:posOffset>
          </wp:positionV>
          <wp:extent cx="1509311" cy="302676"/>
          <wp:effectExtent l="0" t="0" r="0" b="254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9311" cy="3026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8C504B3" w14:textId="77777777" w:rsidR="00E85AFD" w:rsidRDefault="00E85A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ACDD2" w14:textId="77777777" w:rsidR="002D1289" w:rsidRDefault="002D1289">
      <w:pPr>
        <w:spacing w:after="0" w:line="240" w:lineRule="auto"/>
      </w:pPr>
      <w:r>
        <w:separator/>
      </w:r>
    </w:p>
  </w:footnote>
  <w:footnote w:type="continuationSeparator" w:id="0">
    <w:p w14:paraId="6D96BBAD" w14:textId="77777777" w:rsidR="002D1289" w:rsidRDefault="002D1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9F62A" w14:textId="492061F3" w:rsidR="000E6AE6" w:rsidRDefault="002D12AD" w:rsidP="000E6AE6">
    <w:pPr>
      <w:pStyle w:val="Encabezado"/>
      <w:jc w:val="right"/>
      <w:rPr>
        <w:noProof/>
        <w:lang w:eastAsia="es-CO"/>
      </w:rPr>
    </w:pPr>
    <w:r>
      <w:rPr>
        <w:noProof/>
        <w:lang w:eastAsia="es-CO"/>
      </w:rPr>
      <w:drawing>
        <wp:anchor distT="0" distB="0" distL="114300" distR="114300" simplePos="0" relativeHeight="251682816" behindDoc="0" locked="0" layoutInCell="1" allowOverlap="1" wp14:anchorId="0B481A2D" wp14:editId="6820F1D5">
          <wp:simplePos x="0" y="0"/>
          <wp:positionH relativeFrom="margin">
            <wp:posOffset>-914400</wp:posOffset>
          </wp:positionH>
          <wp:positionV relativeFrom="paragraph">
            <wp:posOffset>-120650</wp:posOffset>
          </wp:positionV>
          <wp:extent cx="3241040" cy="521335"/>
          <wp:effectExtent l="0" t="0" r="10160" b="12065"/>
          <wp:wrapNone/>
          <wp:docPr id="2" name="Imagen 1" descr="encabezado-excel-si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cabezado-excel-sig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135" r="35229"/>
                  <a:stretch>
                    <a:fillRect/>
                  </a:stretch>
                </pic:blipFill>
                <pic:spPr bwMode="auto">
                  <a:xfrm>
                    <a:off x="0" y="0"/>
                    <a:ext cx="3241040" cy="521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E6AE6">
      <w:rPr>
        <w:noProof/>
        <w:lang w:val="es-ES" w:eastAsia="es-ES"/>
      </w:rPr>
      <w:t>CARLOS MANUEL NUÑEZ LOPEZ</w:t>
    </w:r>
    <w:r>
      <w:rPr>
        <w:noProof/>
        <w:lang w:val="es-ES" w:eastAsia="es-ES"/>
      </w:rPr>
      <w:t xml:space="preserve"> </w:t>
    </w:r>
    <w:r>
      <w:rPr>
        <w:noProof/>
        <w:lang w:eastAsia="es-CO"/>
      </w:rPr>
      <w:t xml:space="preserve">  </w:t>
    </w:r>
  </w:p>
  <w:p w14:paraId="0FE55FA9" w14:textId="77777777" w:rsidR="00E85AFD" w:rsidRDefault="000E6AE6" w:rsidP="000E6AE6">
    <w:pPr>
      <w:pStyle w:val="Encabezado"/>
      <w:jc w:val="right"/>
      <w:rPr>
        <w:noProof/>
        <w:lang w:eastAsia="es-CO"/>
      </w:rPr>
    </w:pPr>
    <w:r>
      <w:rPr>
        <w:noProof/>
        <w:lang w:eastAsia="es-CO"/>
      </w:rPr>
      <w:t>Instructor</w:t>
    </w:r>
    <w:r w:rsidR="002D12AD">
      <w:rPr>
        <w:noProof/>
        <w:lang w:eastAsia="es-CO"/>
      </w:rPr>
      <w:t xml:space="preserve">                                                                                                                    </w:t>
    </w:r>
  </w:p>
  <w:p w14:paraId="6D9384EC" w14:textId="77777777" w:rsidR="000E6AE6" w:rsidRDefault="000E6AE6" w:rsidP="000E6AE6">
    <w:pPr>
      <w:pStyle w:val="Encabezado"/>
      <w:tabs>
        <w:tab w:val="clear" w:pos="4419"/>
        <w:tab w:val="clear" w:pos="8838"/>
        <w:tab w:val="left" w:pos="5970"/>
        <w:tab w:val="left" w:pos="7740"/>
      </w:tabs>
    </w:pPr>
    <w:r>
      <w:tab/>
    </w:r>
    <w:r>
      <w:tab/>
    </w:r>
  </w:p>
  <w:p w14:paraId="4F5F4A38" w14:textId="77777777" w:rsidR="00E85AFD" w:rsidRDefault="00E85AFD" w:rsidP="000E6AE6">
    <w:pPr>
      <w:pStyle w:val="Encabezado"/>
      <w:tabs>
        <w:tab w:val="clear" w:pos="4419"/>
        <w:tab w:val="clear" w:pos="8838"/>
        <w:tab w:val="left" w:pos="5970"/>
        <w:tab w:val="left" w:pos="7740"/>
      </w:tabs>
    </w:pPr>
  </w:p>
  <w:p w14:paraId="15AF232F" w14:textId="77777777" w:rsidR="00E85AFD" w:rsidRDefault="00E85AFD">
    <w:pPr>
      <w:pStyle w:val="Encabezado"/>
      <w:tabs>
        <w:tab w:val="clear" w:pos="4419"/>
        <w:tab w:val="clear" w:pos="8838"/>
        <w:tab w:val="right" w:pos="8413"/>
      </w:tabs>
      <w:ind w:left="-11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8B337" w14:textId="77777777" w:rsidR="00E85AFD" w:rsidRDefault="00E85AFD">
    <w:pPr>
      <w:pStyle w:val="Encabezado"/>
      <w:rPr>
        <w:noProof/>
        <w:lang w:val="es-ES" w:eastAsia="es-ES"/>
      </w:rPr>
    </w:pPr>
  </w:p>
  <w:p w14:paraId="0BD02E8F" w14:textId="77777777" w:rsidR="00E85AFD" w:rsidRDefault="00E85A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7673"/>
    <w:multiLevelType w:val="hybridMultilevel"/>
    <w:tmpl w:val="D172C1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A6647"/>
    <w:multiLevelType w:val="multilevel"/>
    <w:tmpl w:val="4FF253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" w15:restartNumberingAfterBreak="0">
    <w:nsid w:val="10775CC6"/>
    <w:multiLevelType w:val="hybridMultilevel"/>
    <w:tmpl w:val="CB564F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1305E"/>
    <w:multiLevelType w:val="hybridMultilevel"/>
    <w:tmpl w:val="8A6CC7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C46C9"/>
    <w:multiLevelType w:val="multilevel"/>
    <w:tmpl w:val="55AAE5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6AE3332"/>
    <w:multiLevelType w:val="hybridMultilevel"/>
    <w:tmpl w:val="8AF65F3E"/>
    <w:lvl w:ilvl="0" w:tplc="240A0019">
      <w:start w:val="1"/>
      <w:numFmt w:val="lowerLetter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C7163C"/>
    <w:multiLevelType w:val="hybridMultilevel"/>
    <w:tmpl w:val="48BE19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72F13"/>
    <w:multiLevelType w:val="hybridMultilevel"/>
    <w:tmpl w:val="49D49C7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CA4B26"/>
    <w:multiLevelType w:val="hybridMultilevel"/>
    <w:tmpl w:val="60E6B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6587B"/>
    <w:multiLevelType w:val="hybridMultilevel"/>
    <w:tmpl w:val="5846ED80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CB1C76"/>
    <w:multiLevelType w:val="hybridMultilevel"/>
    <w:tmpl w:val="35426F2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D31A50"/>
    <w:multiLevelType w:val="hybridMultilevel"/>
    <w:tmpl w:val="9E14D5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351926"/>
    <w:multiLevelType w:val="hybridMultilevel"/>
    <w:tmpl w:val="7FFEBAE4"/>
    <w:lvl w:ilvl="0" w:tplc="7342161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9421D4"/>
    <w:multiLevelType w:val="hybridMultilevel"/>
    <w:tmpl w:val="D8B2D35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5A7C82"/>
    <w:multiLevelType w:val="hybridMultilevel"/>
    <w:tmpl w:val="ABB25B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8306A8"/>
    <w:multiLevelType w:val="hybridMultilevel"/>
    <w:tmpl w:val="2F203418"/>
    <w:lvl w:ilvl="0" w:tplc="C8B0B11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B62FD0"/>
    <w:multiLevelType w:val="hybridMultilevel"/>
    <w:tmpl w:val="82546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F05508"/>
    <w:multiLevelType w:val="hybridMultilevel"/>
    <w:tmpl w:val="BF245A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4C41C4"/>
    <w:multiLevelType w:val="hybridMultilevel"/>
    <w:tmpl w:val="7D0E26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9E25AD"/>
    <w:multiLevelType w:val="hybridMultilevel"/>
    <w:tmpl w:val="54FA601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55D1E5E"/>
    <w:multiLevelType w:val="hybridMultilevel"/>
    <w:tmpl w:val="3E4066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D97AC9"/>
    <w:multiLevelType w:val="hybridMultilevel"/>
    <w:tmpl w:val="706C7A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E063D5"/>
    <w:multiLevelType w:val="hybridMultilevel"/>
    <w:tmpl w:val="A9EE8342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CBD7E0D"/>
    <w:multiLevelType w:val="multilevel"/>
    <w:tmpl w:val="2A78A722"/>
    <w:lvl w:ilvl="0">
      <w:start w:val="3"/>
      <w:numFmt w:val="decimal"/>
      <w:lvlText w:val="%1"/>
      <w:lvlJc w:val="left"/>
      <w:pPr>
        <w:ind w:left="360" w:hanging="360"/>
      </w:pPr>
      <w:rPr>
        <w:rFonts w:cs="Kalinga" w:hint="default"/>
        <w:color w:val="000000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cs="Kalinga"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Kalinga"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Kalinga"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Kalinga"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Kalinga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Kalinga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Kalinga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Kalinga" w:hint="default"/>
        <w:color w:val="000000"/>
      </w:rPr>
    </w:lvl>
  </w:abstractNum>
  <w:abstractNum w:abstractNumId="25" w15:restartNumberingAfterBreak="0">
    <w:nsid w:val="5DFE17CC"/>
    <w:multiLevelType w:val="hybridMultilevel"/>
    <w:tmpl w:val="F5A0B3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763497"/>
    <w:multiLevelType w:val="hybridMultilevel"/>
    <w:tmpl w:val="B6FEC57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6FD552B"/>
    <w:multiLevelType w:val="multilevel"/>
    <w:tmpl w:val="1F5E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097B9B"/>
    <w:multiLevelType w:val="hybridMultilevel"/>
    <w:tmpl w:val="911A1A9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A94638"/>
    <w:multiLevelType w:val="multilevel"/>
    <w:tmpl w:val="4532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C168C3"/>
    <w:multiLevelType w:val="hybridMultilevel"/>
    <w:tmpl w:val="AC2ED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917EA4"/>
    <w:multiLevelType w:val="hybridMultilevel"/>
    <w:tmpl w:val="7C9C08D2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D7522700">
      <w:numFmt w:val="bullet"/>
      <w:lvlText w:val="•"/>
      <w:lvlJc w:val="left"/>
      <w:pPr>
        <w:ind w:left="1485" w:hanging="360"/>
      </w:pPr>
      <w:rPr>
        <w:rFonts w:ascii="Calibri" w:eastAsia="Calibri" w:hAnsi="Calibri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2" w15:restartNumberingAfterBreak="0">
    <w:nsid w:val="6F962907"/>
    <w:multiLevelType w:val="hybridMultilevel"/>
    <w:tmpl w:val="753C077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2A3E1E"/>
    <w:multiLevelType w:val="hybridMultilevel"/>
    <w:tmpl w:val="A0D459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231B5C"/>
    <w:multiLevelType w:val="multilevel"/>
    <w:tmpl w:val="240A0021"/>
    <w:styleLink w:val="Estilo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73A2550D"/>
    <w:multiLevelType w:val="multilevel"/>
    <w:tmpl w:val="96524EB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5673F13"/>
    <w:multiLevelType w:val="hybridMultilevel"/>
    <w:tmpl w:val="ED86EE7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D41EFC"/>
    <w:multiLevelType w:val="hybridMultilevel"/>
    <w:tmpl w:val="DA94FAD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F56352"/>
    <w:multiLevelType w:val="hybridMultilevel"/>
    <w:tmpl w:val="D354B73A"/>
    <w:lvl w:ilvl="0" w:tplc="E112184E">
      <w:start w:val="1"/>
      <w:numFmt w:val="lowerLetter"/>
      <w:lvlText w:val="%1."/>
      <w:lvlJc w:val="left"/>
      <w:pPr>
        <w:ind w:left="785" w:hanging="360"/>
      </w:pPr>
      <w:rPr>
        <w:i w:val="0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7C0C2B4A"/>
    <w:multiLevelType w:val="multilevel"/>
    <w:tmpl w:val="F478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7276BB"/>
    <w:multiLevelType w:val="multilevel"/>
    <w:tmpl w:val="7BF6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0B71E7"/>
    <w:multiLevelType w:val="hybridMultilevel"/>
    <w:tmpl w:val="CAC8D2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5"/>
  </w:num>
  <w:num w:numId="3">
    <w:abstractNumId w:val="31"/>
  </w:num>
  <w:num w:numId="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</w:num>
  <w:num w:numId="7">
    <w:abstractNumId w:val="22"/>
  </w:num>
  <w:num w:numId="8">
    <w:abstractNumId w:val="1"/>
  </w:num>
  <w:num w:numId="9">
    <w:abstractNumId w:val="12"/>
  </w:num>
  <w:num w:numId="10">
    <w:abstractNumId w:val="33"/>
  </w:num>
  <w:num w:numId="11">
    <w:abstractNumId w:val="4"/>
  </w:num>
  <w:num w:numId="12">
    <w:abstractNumId w:val="3"/>
  </w:num>
  <w:num w:numId="13">
    <w:abstractNumId w:val="17"/>
  </w:num>
  <w:num w:numId="14">
    <w:abstractNumId w:val="19"/>
  </w:num>
  <w:num w:numId="15">
    <w:abstractNumId w:val="2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3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4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2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9"/>
  </w:num>
  <w:num w:numId="20">
    <w:abstractNumId w:val="24"/>
  </w:num>
  <w:num w:numId="21">
    <w:abstractNumId w:val="16"/>
  </w:num>
  <w:num w:numId="22">
    <w:abstractNumId w:val="14"/>
  </w:num>
  <w:num w:numId="23">
    <w:abstractNumId w:val="13"/>
  </w:num>
  <w:num w:numId="24">
    <w:abstractNumId w:val="30"/>
  </w:num>
  <w:num w:numId="25">
    <w:abstractNumId w:val="8"/>
  </w:num>
  <w:num w:numId="26">
    <w:abstractNumId w:val="20"/>
  </w:num>
  <w:num w:numId="27">
    <w:abstractNumId w:val="37"/>
  </w:num>
  <w:num w:numId="28">
    <w:abstractNumId w:val="7"/>
  </w:num>
  <w:num w:numId="29">
    <w:abstractNumId w:val="25"/>
  </w:num>
  <w:num w:numId="30">
    <w:abstractNumId w:val="32"/>
  </w:num>
  <w:num w:numId="31">
    <w:abstractNumId w:val="28"/>
  </w:num>
  <w:num w:numId="32">
    <w:abstractNumId w:val="36"/>
  </w:num>
  <w:num w:numId="33">
    <w:abstractNumId w:val="10"/>
  </w:num>
  <w:num w:numId="34">
    <w:abstractNumId w:val="0"/>
  </w:num>
  <w:num w:numId="35">
    <w:abstractNumId w:val="18"/>
  </w:num>
  <w:num w:numId="36">
    <w:abstractNumId w:val="11"/>
  </w:num>
  <w:num w:numId="37">
    <w:abstractNumId w:val="6"/>
  </w:num>
  <w:num w:numId="38">
    <w:abstractNumId w:val="15"/>
  </w:num>
  <w:num w:numId="39">
    <w:abstractNumId w:val="2"/>
  </w:num>
  <w:num w:numId="40">
    <w:abstractNumId w:val="26"/>
  </w:num>
  <w:num w:numId="41">
    <w:abstractNumId w:val="5"/>
  </w:num>
  <w:num w:numId="42">
    <w:abstractNumId w:val="2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AFD"/>
    <w:rsid w:val="00036394"/>
    <w:rsid w:val="000760AA"/>
    <w:rsid w:val="000C2DA0"/>
    <w:rsid w:val="000E0C40"/>
    <w:rsid w:val="000E6AE6"/>
    <w:rsid w:val="00101E05"/>
    <w:rsid w:val="00111626"/>
    <w:rsid w:val="00117BFB"/>
    <w:rsid w:val="0016339A"/>
    <w:rsid w:val="00163B4C"/>
    <w:rsid w:val="001A2606"/>
    <w:rsid w:val="001B5A22"/>
    <w:rsid w:val="001C2E47"/>
    <w:rsid w:val="001E6201"/>
    <w:rsid w:val="00202035"/>
    <w:rsid w:val="00247D88"/>
    <w:rsid w:val="00290F66"/>
    <w:rsid w:val="002D1289"/>
    <w:rsid w:val="002D12AD"/>
    <w:rsid w:val="00314C84"/>
    <w:rsid w:val="003232D5"/>
    <w:rsid w:val="003A1D61"/>
    <w:rsid w:val="003B0453"/>
    <w:rsid w:val="003B2FA3"/>
    <w:rsid w:val="00400D09"/>
    <w:rsid w:val="0045678C"/>
    <w:rsid w:val="00564E77"/>
    <w:rsid w:val="0058734D"/>
    <w:rsid w:val="005963A4"/>
    <w:rsid w:val="005A2AA0"/>
    <w:rsid w:val="00660AC3"/>
    <w:rsid w:val="00683117"/>
    <w:rsid w:val="006866E9"/>
    <w:rsid w:val="006D0C62"/>
    <w:rsid w:val="006F16E3"/>
    <w:rsid w:val="00797CA3"/>
    <w:rsid w:val="007A611E"/>
    <w:rsid w:val="007D7CB1"/>
    <w:rsid w:val="007F14D5"/>
    <w:rsid w:val="008C1518"/>
    <w:rsid w:val="008D73FF"/>
    <w:rsid w:val="008F07E3"/>
    <w:rsid w:val="008F482F"/>
    <w:rsid w:val="008F73A7"/>
    <w:rsid w:val="009015A5"/>
    <w:rsid w:val="009362DC"/>
    <w:rsid w:val="00976CC2"/>
    <w:rsid w:val="009C4295"/>
    <w:rsid w:val="009D3278"/>
    <w:rsid w:val="009F0435"/>
    <w:rsid w:val="00A51699"/>
    <w:rsid w:val="00A63563"/>
    <w:rsid w:val="00A73613"/>
    <w:rsid w:val="00A921C1"/>
    <w:rsid w:val="00AB4C63"/>
    <w:rsid w:val="00AF2097"/>
    <w:rsid w:val="00B457AB"/>
    <w:rsid w:val="00B53D0D"/>
    <w:rsid w:val="00B8291E"/>
    <w:rsid w:val="00B94A0B"/>
    <w:rsid w:val="00BA2CE3"/>
    <w:rsid w:val="00BA4663"/>
    <w:rsid w:val="00BC7351"/>
    <w:rsid w:val="00BE75FA"/>
    <w:rsid w:val="00BF6431"/>
    <w:rsid w:val="00C146B8"/>
    <w:rsid w:val="00C17A5F"/>
    <w:rsid w:val="00C600E1"/>
    <w:rsid w:val="00C8261B"/>
    <w:rsid w:val="00CB13B4"/>
    <w:rsid w:val="00CE5446"/>
    <w:rsid w:val="00D0270B"/>
    <w:rsid w:val="00D164CE"/>
    <w:rsid w:val="00D277E1"/>
    <w:rsid w:val="00D73983"/>
    <w:rsid w:val="00DB68E8"/>
    <w:rsid w:val="00DF1668"/>
    <w:rsid w:val="00DF7636"/>
    <w:rsid w:val="00E36021"/>
    <w:rsid w:val="00E85AFD"/>
    <w:rsid w:val="00E87A3A"/>
    <w:rsid w:val="00EB67DD"/>
    <w:rsid w:val="00EC1D11"/>
    <w:rsid w:val="00EC1F3A"/>
    <w:rsid w:val="00ED282C"/>
    <w:rsid w:val="00F00276"/>
    <w:rsid w:val="00F1711A"/>
    <w:rsid w:val="00F668D7"/>
    <w:rsid w:val="00F72F39"/>
    <w:rsid w:val="00F972A4"/>
    <w:rsid w:val="00FB155A"/>
    <w:rsid w:val="00FC5254"/>
    <w:rsid w:val="00FF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2551779"/>
  <w15:docId w15:val="{3A52A2AF-BCB9-459A-ADFF-A5F113346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  <w:pPr>
      <w:numPr>
        <w:numId w:val="1"/>
      </w:numPr>
    </w:pPr>
  </w:style>
  <w:style w:type="paragraph" w:styleId="TtuloTDC">
    <w:name w:val="TOC Heading"/>
    <w:basedOn w:val="Ttulo1"/>
    <w:next w:val="Normal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F14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F14D5"/>
    <w:rPr>
      <w:rFonts w:ascii="Courier New" w:eastAsia="Times New Roman" w:hAnsi="Courier New" w:cs="Courier New"/>
      <w:lang w:eastAsia="es-CO"/>
    </w:rPr>
  </w:style>
  <w:style w:type="character" w:customStyle="1" w:styleId="hgkelc">
    <w:name w:val="hgkelc"/>
    <w:basedOn w:val="Fuentedeprrafopredeter"/>
    <w:rsid w:val="00163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Formato_word-SENA-GC-F-005-V1.dotx" TargetMode="External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DD8FF9-551A-4732-B9EC-0C23E473A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Formato_word-SENA-GC-F-005-V1</Template>
  <TotalTime>0</TotalTime>
  <Pages>2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1224</CharactersWithSpaces>
  <SharedDoc>false</SharedDoc>
  <HLinks>
    <vt:vector size="24" baseType="variant">
      <vt:variant>
        <vt:i4>4456560</vt:i4>
      </vt:variant>
      <vt:variant>
        <vt:i4>-1</vt:i4>
      </vt:variant>
      <vt:variant>
        <vt:i4>2059</vt:i4>
      </vt:variant>
      <vt:variant>
        <vt:i4>1</vt:i4>
      </vt:variant>
      <vt:variant>
        <vt:lpwstr>Redes-Pie</vt:lpwstr>
      </vt:variant>
      <vt:variant>
        <vt:lpwstr/>
      </vt:variant>
      <vt:variant>
        <vt:i4>3538956</vt:i4>
      </vt:variant>
      <vt:variant>
        <vt:i4>-1</vt:i4>
      </vt:variant>
      <vt:variant>
        <vt:i4>2060</vt:i4>
      </vt:variant>
      <vt:variant>
        <vt:i4>1</vt:i4>
      </vt:variant>
      <vt:variant>
        <vt:lpwstr>URL-pie</vt:lpwstr>
      </vt:variant>
      <vt:variant>
        <vt:lpwstr/>
      </vt:variant>
      <vt:variant>
        <vt:i4>983080</vt:i4>
      </vt:variant>
      <vt:variant>
        <vt:i4>-1</vt:i4>
      </vt:variant>
      <vt:variant>
        <vt:i4>2065</vt:i4>
      </vt:variant>
      <vt:variant>
        <vt:i4>1</vt:i4>
      </vt:variant>
      <vt:variant>
        <vt:lpwstr>Logo-cabezote</vt:lpwstr>
      </vt:variant>
      <vt:variant>
        <vt:lpwstr/>
      </vt:variant>
      <vt:variant>
        <vt:i4>983080</vt:i4>
      </vt:variant>
      <vt:variant>
        <vt:i4>-1</vt:i4>
      </vt:variant>
      <vt:variant>
        <vt:i4>2067</vt:i4>
      </vt:variant>
      <vt:variant>
        <vt:i4>1</vt:i4>
      </vt:variant>
      <vt:variant>
        <vt:lpwstr>Logo-cabezote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 SUAREZ</dc:creator>
  <cp:lastModifiedBy>Santiago Arias Mosquera</cp:lastModifiedBy>
  <cp:revision>2</cp:revision>
  <cp:lastPrinted>2016-06-08T15:42:00Z</cp:lastPrinted>
  <dcterms:created xsi:type="dcterms:W3CDTF">2021-06-04T17:48:00Z</dcterms:created>
  <dcterms:modified xsi:type="dcterms:W3CDTF">2021-06-04T17:48:00Z</dcterms:modified>
</cp:coreProperties>
</file>