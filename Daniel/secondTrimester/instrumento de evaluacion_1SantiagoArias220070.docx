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F128B1" w:rsidR="00A63563" w:rsidP="00BC36C5" w:rsidRDefault="00C81719" w14:paraId="2C8DE645" w14:textId="4A9C5F3D">
      <w:pPr>
        <w:pStyle w:val="Sinespaciado"/>
        <w:rPr>
          <w:color w:val="FF0000"/>
        </w:rPr>
      </w:pPr>
      <w:r w:rsidRPr="00F128B1">
        <w:t>PROCESO GESTIÓN DE FORMACIÓN PROFESIONAL INTEGRAL</w:t>
      </w:r>
    </w:p>
    <w:p w:rsidRPr="00F128B1" w:rsidR="00A63563" w:rsidP="00B7110F" w:rsidRDefault="00C81719" w14:paraId="5AC7B65D" w14:textId="1039D580">
      <w:pPr>
        <w:spacing w:after="0" w:line="360" w:lineRule="auto"/>
        <w:jc w:val="center"/>
        <w:rPr>
          <w:rFonts w:cs="Calibri"/>
          <w:b/>
          <w:color w:val="FF0000"/>
        </w:rPr>
      </w:pPr>
      <w:r w:rsidRPr="00F128B1">
        <w:rPr>
          <w:rFonts w:cs="Calibri"/>
          <w:b/>
        </w:rPr>
        <w:t>INSTRUMENTO DE EVALUACIÓN</w:t>
      </w:r>
    </w:p>
    <w:p w:rsidRPr="00F128B1" w:rsidR="00C81719" w:rsidP="00C81719" w:rsidRDefault="00C81719" w14:paraId="11C7EA09" w14:textId="77777777">
      <w:pPr>
        <w:spacing w:line="240" w:lineRule="auto"/>
        <w:rPr>
          <w:rFonts w:cs="Calibri"/>
        </w:rPr>
      </w:pPr>
    </w:p>
    <w:p w:rsidR="002C79FC" w:rsidP="00C81719" w:rsidRDefault="002C79FC" w14:paraId="739C865E" w14:textId="5D24B134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Regional</w:t>
      </w:r>
      <w:r w:rsidRPr="00F128B1" w:rsidR="00C81719">
        <w:rPr>
          <w:rFonts w:cs="Calibri"/>
          <w:b/>
          <w:bCs/>
        </w:rPr>
        <w:t>:</w:t>
      </w:r>
      <w:r w:rsidRPr="00F128B1" w:rsidR="00C81719">
        <w:rPr>
          <w:rFonts w:cs="Calibri"/>
        </w:rPr>
        <w:t xml:space="preserve"> QUIND</w:t>
      </w:r>
      <w:r w:rsidR="000B1A01">
        <w:rPr>
          <w:rFonts w:cs="Calibri"/>
        </w:rPr>
        <w:t>Í</w:t>
      </w:r>
      <w:r w:rsidRPr="00F128B1" w:rsidR="00C81719">
        <w:rPr>
          <w:rFonts w:cs="Calibri"/>
        </w:rPr>
        <w:t>O</w:t>
      </w:r>
    </w:p>
    <w:p w:rsidR="00C81719" w:rsidP="00C81719" w:rsidRDefault="002C79FC" w14:paraId="0E9B3F4C" w14:textId="0C8BAA82">
      <w:pPr>
        <w:spacing w:after="0" w:line="240" w:lineRule="auto"/>
        <w:rPr>
          <w:rFonts w:cs="Calibri"/>
        </w:rPr>
      </w:pPr>
      <w:r w:rsidRPr="00F128B1">
        <w:rPr>
          <w:rFonts w:cs="Calibri"/>
          <w:b/>
          <w:bCs/>
        </w:rPr>
        <w:t>Centro</w:t>
      </w:r>
      <w:r>
        <w:rPr>
          <w:rFonts w:cs="Calibri"/>
          <w:b/>
          <w:bCs/>
        </w:rPr>
        <w:t xml:space="preserve"> de formación</w:t>
      </w:r>
      <w:r w:rsidRPr="00F128B1" w:rsidR="00C81719">
        <w:rPr>
          <w:rFonts w:cs="Calibri"/>
          <w:b/>
          <w:bCs/>
        </w:rPr>
        <w:t>:</w:t>
      </w:r>
      <w:r w:rsidRPr="00F128B1" w:rsidR="00C81719">
        <w:rPr>
          <w:rFonts w:cs="Calibri"/>
        </w:rPr>
        <w:t xml:space="preserve"> COMERCIO Y TURISMO</w:t>
      </w:r>
    </w:p>
    <w:p w:rsidRPr="00F128B1" w:rsidR="005009F7" w:rsidP="00C81719" w:rsidRDefault="005009F7" w14:paraId="6518EF20" w14:textId="77777777">
      <w:pPr>
        <w:spacing w:after="0" w:line="240" w:lineRule="auto"/>
        <w:rPr>
          <w:rFonts w:cs="Calibri"/>
        </w:rPr>
      </w:pPr>
    </w:p>
    <w:p w:rsidRPr="00F128B1" w:rsidR="00C81719" w:rsidP="00015184" w:rsidRDefault="00C81719" w14:paraId="51036924" w14:textId="41407433">
      <w:pPr>
        <w:spacing w:after="0"/>
        <w:ind w:left="426" w:hanging="426"/>
        <w:rPr>
          <w:rFonts w:cs="Calibri"/>
        </w:rPr>
      </w:pPr>
      <w:r w:rsidRPr="00F128B1">
        <w:rPr>
          <w:rFonts w:cs="Calibri"/>
          <w:b/>
          <w:bCs/>
        </w:rPr>
        <w:t>Denominación del Programa de Formación:</w:t>
      </w:r>
      <w:r w:rsidRPr="00F128B1">
        <w:rPr>
          <w:rFonts w:cs="Calibri"/>
        </w:rPr>
        <w:t xml:space="preserve"> </w:t>
      </w:r>
      <w:proofErr w:type="spellStart"/>
      <w:r w:rsidR="00BC36C5">
        <w:rPr>
          <w:rFonts w:cs="Calibri"/>
        </w:rPr>
        <w:t>Analisis</w:t>
      </w:r>
      <w:proofErr w:type="spellEnd"/>
      <w:r w:rsidR="00BC36C5">
        <w:rPr>
          <w:rFonts w:cs="Calibri"/>
        </w:rPr>
        <w:t xml:space="preserve"> y programación de sistemas de </w:t>
      </w:r>
      <w:proofErr w:type="spellStart"/>
      <w:r w:rsidR="00BC36C5">
        <w:rPr>
          <w:rFonts w:cs="Calibri"/>
        </w:rPr>
        <w:t>informacion</w:t>
      </w:r>
      <w:proofErr w:type="spellEnd"/>
    </w:p>
    <w:p w:rsidR="00E23493" w:rsidP="002C79FC" w:rsidRDefault="00C81719" w14:paraId="038295FA" w14:textId="21B99123">
      <w:pPr>
        <w:spacing w:after="0"/>
        <w:rPr>
          <w:rFonts w:cs="Calibri"/>
          <w:b w:val="1"/>
          <w:bCs w:val="1"/>
        </w:rPr>
      </w:pPr>
      <w:r w:rsidRPr="078B09B0" w:rsidR="078B09B0">
        <w:rPr>
          <w:rFonts w:cs="Calibri"/>
          <w:b w:val="1"/>
          <w:bCs w:val="1"/>
        </w:rPr>
        <w:t xml:space="preserve">Código del Programa de Formación: </w:t>
      </w:r>
    </w:p>
    <w:p w:rsidRPr="00BD6FFC" w:rsidR="00E23493" w:rsidP="00454CC9" w:rsidRDefault="005009F7" w14:paraId="074B2319" w14:textId="11A45173">
      <w:pPr>
        <w:rPr>
          <w:rFonts w:cs="Calibri"/>
        </w:rPr>
      </w:pPr>
      <w:r w:rsidRPr="00F128B1">
        <w:rPr>
          <w:rFonts w:cs="Calibri"/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405F" wp14:editId="0680AE1D">
                <wp:simplePos x="0" y="0"/>
                <wp:positionH relativeFrom="column">
                  <wp:posOffset>28575</wp:posOffset>
                </wp:positionH>
                <wp:positionV relativeFrom="paragraph">
                  <wp:posOffset>212089</wp:posOffset>
                </wp:positionV>
                <wp:extent cx="6686550" cy="962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9620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style="position:absolute;margin-left:2.25pt;margin-top:16.7pt;width:526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00]" strokeweight="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">
                <v:stroke endcap="round"/>
              </v:rect>
            </w:pict>
          </mc:Fallback>
        </mc:AlternateContent>
      </w:r>
      <w:r w:rsidRPr="00F128B1" w:rsidR="00E23493">
        <w:rPr>
          <w:rFonts w:cs="Calibri"/>
          <w:b w:val="1"/>
          <w:bCs w:val="1"/>
        </w:rPr>
        <w:t>Nombre</w:t>
      </w:r>
      <w:r>
        <w:rPr>
          <w:rFonts w:cs="Calibri"/>
          <w:b w:val="1"/>
          <w:bCs w:val="1"/>
        </w:rPr>
        <w:t xml:space="preserve"> del</w:t>
      </w:r>
      <w:r w:rsidRPr="00F128B1" w:rsidR="00E23493">
        <w:rPr>
          <w:rFonts w:cs="Calibri"/>
          <w:b w:val="1"/>
          <w:bCs w:val="1"/>
        </w:rPr>
        <w:t xml:space="preserve"> Aprendiz:</w:t>
      </w:r>
      <w:r>
        <w:rPr>
          <w:rFonts w:cs="Calibri"/>
          <w:b w:val="1"/>
          <w:bCs w:val="1"/>
        </w:rPr>
        <w:t xml:space="preserve"> Santiago Arias Mosquera</w:t>
      </w:r>
    </w:p>
    <w:p w:rsidR="00C81719" w:rsidP="078B09B0" w:rsidRDefault="005009F7" w14:paraId="5FE278BC" w14:textId="08D8D958">
      <w:pPr>
        <w:ind w:left="426"/>
        <w:rPr>
          <w:rFonts w:cs="Calibri"/>
        </w:rPr>
      </w:pPr>
      <w:r w:rsidRPr="078B09B0" w:rsidR="078B09B0">
        <w:rPr>
          <w:rFonts w:cs="Calibri"/>
          <w:b w:val="1"/>
          <w:bCs w:val="1"/>
        </w:rPr>
        <w:t>No. de Documento: 1092454221</w:t>
      </w:r>
      <w:r>
        <w:tab/>
      </w:r>
      <w:r w:rsidRPr="078B09B0" w:rsidR="078B09B0">
        <w:rPr>
          <w:rFonts w:cs="Calibri"/>
          <w:b w:val="1"/>
          <w:bCs w:val="1"/>
        </w:rPr>
        <w:t>No. De Ficha: 2250070</w:t>
      </w:r>
    </w:p>
    <w:p w:rsidRPr="00F128B1" w:rsidR="005009F7" w:rsidP="002C79FC" w:rsidRDefault="005009F7" w14:paraId="597C596F" w14:textId="6A31601C">
      <w:pPr>
        <w:ind w:left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Nombre</w:t>
      </w:r>
      <w:r>
        <w:rPr>
          <w:rFonts w:cs="Calibri"/>
          <w:b/>
          <w:bCs/>
        </w:rPr>
        <w:t xml:space="preserve"> del</w:t>
      </w:r>
      <w:r w:rsidRPr="00F128B1">
        <w:rPr>
          <w:rFonts w:cs="Calibri"/>
          <w:b/>
          <w:bCs/>
        </w:rPr>
        <w:t xml:space="preserve"> Instructor:</w:t>
      </w:r>
      <w:r w:rsidRPr="00F128B1">
        <w:rPr>
          <w:rFonts w:cs="Calibri"/>
          <w:color w:val="FF0000"/>
        </w:rPr>
        <w:t xml:space="preserve"> </w:t>
      </w:r>
      <w:proofErr w:type="spellStart"/>
      <w:r w:rsidR="004D403F">
        <w:rPr>
          <w:rFonts w:cs="Calibri"/>
        </w:rPr>
        <w:t>Nini</w:t>
      </w:r>
      <w:proofErr w:type="spellEnd"/>
      <w:r w:rsidR="004D403F">
        <w:rPr>
          <w:rFonts w:cs="Calibri"/>
        </w:rPr>
        <w:t xml:space="preserve"> Lorena Vargas</w:t>
      </w:r>
    </w:p>
    <w:p w:rsidR="00A7662C" w:rsidP="002C79FC" w:rsidRDefault="00A7662C" w14:paraId="6BFD4649" w14:textId="77777777">
      <w:pPr>
        <w:spacing w:after="0"/>
        <w:rPr>
          <w:rFonts w:cs="Calibri"/>
          <w:b/>
          <w:bCs/>
        </w:rPr>
      </w:pPr>
    </w:p>
    <w:p w:rsidR="005009F7" w:rsidP="002C79FC" w:rsidRDefault="00E23493" w14:paraId="3F4D4266" w14:textId="77777777">
      <w:pPr>
        <w:spacing w:after="0"/>
        <w:rPr>
          <w:rFonts w:cs="Calibri"/>
          <w:b/>
          <w:bCs/>
        </w:rPr>
      </w:pPr>
      <w:r w:rsidRPr="00F128B1">
        <w:rPr>
          <w:rFonts w:cs="Calibri"/>
          <w:b/>
          <w:bCs/>
        </w:rPr>
        <w:t xml:space="preserve">Competencia: </w:t>
      </w:r>
    </w:p>
    <w:p w:rsidRPr="005009F7" w:rsidR="00E23493" w:rsidP="00015184" w:rsidRDefault="00A7662C" w14:paraId="24823E13" w14:textId="7CBD824C">
      <w:pPr>
        <w:pStyle w:val="Prrafodelista"/>
        <w:numPr>
          <w:ilvl w:val="0"/>
          <w:numId w:val="28"/>
        </w:numPr>
        <w:spacing w:after="0"/>
        <w:jc w:val="both"/>
        <w:rPr>
          <w:rFonts w:ascii="Calibri" w:hAnsi="Calibri" w:cs="Calibri"/>
        </w:rPr>
      </w:pPr>
      <w:r>
        <w:rPr>
          <w:rFonts w:ascii="Arial" w:hAnsi="Arial" w:cs="Arial"/>
          <w:bCs/>
          <w:lang w:val="es-ES"/>
        </w:rPr>
        <w:t>COMPRENDER TEXTOS EN INGLES EN FORMA ESCRITA Y AUDITIVA</w:t>
      </w:r>
      <w:r w:rsidRPr="00015184" w:rsidR="00015184">
        <w:rPr>
          <w:rFonts w:ascii="Calibri" w:hAnsi="Calibri" w:cs="Calibri"/>
        </w:rPr>
        <w:t>.</w:t>
      </w:r>
    </w:p>
    <w:p w:rsidR="005009F7" w:rsidP="002C79FC" w:rsidRDefault="00E23493" w14:paraId="0B60C694" w14:textId="77777777">
      <w:pPr>
        <w:spacing w:after="0"/>
        <w:ind w:left="426" w:hanging="426"/>
        <w:rPr>
          <w:rFonts w:cs="Calibri"/>
          <w:b/>
          <w:bCs/>
        </w:rPr>
      </w:pPr>
      <w:r w:rsidRPr="00F128B1">
        <w:rPr>
          <w:rFonts w:cs="Calibri"/>
          <w:b/>
          <w:bCs/>
        </w:rPr>
        <w:t>Resultado de Aprendizaje:</w:t>
      </w:r>
      <w:r w:rsidRPr="00F128B1" w:rsidR="00F128B1">
        <w:rPr>
          <w:rFonts w:cs="Calibri"/>
          <w:b/>
          <w:bCs/>
        </w:rPr>
        <w:t xml:space="preserve"> </w:t>
      </w:r>
    </w:p>
    <w:p w:rsidR="006A0B21" w:rsidP="00BD3A74" w:rsidRDefault="006A0B21" w14:paraId="22D17B56" w14:textId="7B1993D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  <w:lang w:val="es-ES"/>
        </w:rPr>
      </w:pPr>
      <w:r w:rsidRPr="006A0B21">
        <w:rPr>
          <w:rFonts w:ascii="Arial" w:hAnsi="Arial" w:cs="Arial"/>
          <w:sz w:val="20"/>
          <w:szCs w:val="20"/>
          <w:lang w:val="es-ES"/>
        </w:rPr>
        <w:t>Comprender frases y vocabulario habitual sobre temas de interés personal y temas técnicos</w:t>
      </w:r>
    </w:p>
    <w:p w:rsidR="00BD3A74" w:rsidP="00BD3A74" w:rsidRDefault="00BD3A74" w14:paraId="591585B5" w14:textId="7777777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F8788A">
        <w:rPr>
          <w:rFonts w:ascii="Arial" w:hAnsi="Arial" w:cs="Arial"/>
          <w:sz w:val="20"/>
          <w:szCs w:val="20"/>
          <w:lang w:val="es-ES"/>
        </w:rPr>
        <w:t xml:space="preserve">Encontrar vocabulario y expresiones de inglés técnico en anuncios, folletos, páginas web, </w:t>
      </w:r>
      <w:proofErr w:type="spellStart"/>
      <w:r w:rsidRPr="00F8788A">
        <w:rPr>
          <w:rFonts w:ascii="Arial" w:hAnsi="Arial" w:cs="Arial"/>
          <w:sz w:val="20"/>
          <w:szCs w:val="20"/>
          <w:lang w:val="es-ES"/>
        </w:rPr>
        <w:t>etc</w:t>
      </w:r>
      <w:proofErr w:type="spellEnd"/>
    </w:p>
    <w:p w:rsidR="00BD3A74" w:rsidP="0098097E" w:rsidRDefault="00BD3A74" w14:paraId="571EF122" w14:textId="77777777">
      <w:pPr>
        <w:pStyle w:val="Prrafodelista"/>
        <w:spacing w:after="0"/>
        <w:jc w:val="both"/>
        <w:rPr>
          <w:rFonts w:ascii="Arial" w:hAnsi="Arial" w:cs="Arial"/>
          <w:sz w:val="20"/>
          <w:szCs w:val="20"/>
          <w:lang w:val="es-ES"/>
        </w:rPr>
      </w:pPr>
    </w:p>
    <w:p w:rsidR="002C79FC" w:rsidP="0098097E" w:rsidRDefault="004D403F" w14:paraId="0ABF86E4" w14:textId="59754844">
      <w:pPr>
        <w:pStyle w:val="Prrafodelista"/>
        <w:spacing w:after="0"/>
        <w:jc w:val="both"/>
        <w:rPr>
          <w:rFonts w:cs="Calibri"/>
          <w:b/>
          <w:bCs/>
        </w:rPr>
      </w:pPr>
      <w:r w:rsidRPr="004D403F">
        <w:rPr>
          <w:rFonts w:ascii="Calibri" w:hAnsi="Calibri" w:cs="Calibri"/>
          <w:lang w:val="es-ES"/>
        </w:rPr>
        <w:t xml:space="preserve">, </w:t>
      </w:r>
      <w:r w:rsidRPr="002C79FC" w:rsidR="002C79FC">
        <w:rPr>
          <w:rFonts w:cs="Calibri"/>
          <w:b/>
          <w:bCs/>
        </w:rPr>
        <w:t>Evidencia:</w:t>
      </w:r>
    </w:p>
    <w:p w:rsidRPr="005009F7" w:rsidR="005009F7" w:rsidP="005009F7" w:rsidRDefault="004D403F" w14:paraId="2EA3BE80" w14:textId="701989EE">
      <w:pPr>
        <w:pStyle w:val="Prrafodelista"/>
        <w:numPr>
          <w:ilvl w:val="0"/>
          <w:numId w:val="27"/>
        </w:numPr>
        <w:spacing w:after="0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Conocimiento</w:t>
      </w:r>
      <w:r w:rsidRPr="005009F7" w:rsidR="005009F7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Cuestionario</w:t>
      </w:r>
      <w:r w:rsidR="00015184">
        <w:rPr>
          <w:rFonts w:ascii="Calibri" w:hAnsi="Calibri" w:cs="Calibri"/>
        </w:rPr>
        <w:t>.</w:t>
      </w:r>
    </w:p>
    <w:p w:rsidRPr="005009F7" w:rsidR="00C81719" w:rsidP="005009F7" w:rsidRDefault="005009F7" w14:paraId="74B2F4BF" w14:textId="7865F90D">
      <w:pPr>
        <w:spacing w:line="240" w:lineRule="auto"/>
        <w:rPr>
          <w:rFonts w:cs="Calibri"/>
          <w:b/>
          <w:bCs/>
        </w:rPr>
      </w:pPr>
      <w:r w:rsidRPr="005009F7">
        <w:rPr>
          <w:rFonts w:cs="Calibri"/>
          <w:b/>
          <w:bCs/>
        </w:rPr>
        <w:t>INSTRUCCIONES PARA EL DILIGENCIAMIENTO:</w:t>
      </w:r>
    </w:p>
    <w:p w:rsidR="00193E45" w:rsidP="00193E45" w:rsidRDefault="005009F7" w14:paraId="1FA53204" w14:textId="228A4202">
      <w:pPr>
        <w:jc w:val="both"/>
        <w:rPr>
          <w:rFonts w:cs="Calibri"/>
        </w:rPr>
      </w:pPr>
      <w:r w:rsidRPr="005009F7">
        <w:rPr>
          <w:rFonts w:cs="Calibri"/>
        </w:rPr>
        <w:t>En el desarrollo de este instrumento se valorará</w:t>
      </w:r>
      <w:r w:rsidR="00D666F1">
        <w:rPr>
          <w:rFonts w:cs="Calibri"/>
        </w:rPr>
        <w:t>n</w:t>
      </w:r>
      <w:r w:rsidRPr="005009F7">
        <w:rPr>
          <w:rFonts w:cs="Calibri"/>
        </w:rPr>
        <w:t xml:space="preserve"> las evidencias de</w:t>
      </w:r>
      <w:r w:rsidR="004D403F">
        <w:rPr>
          <w:rFonts w:cs="Calibri"/>
        </w:rPr>
        <w:t xml:space="preserve"> conocimient</w:t>
      </w:r>
      <w:r w:rsidR="00454CC9">
        <w:rPr>
          <w:rFonts w:cs="Calibri"/>
        </w:rPr>
        <w:t>o</w:t>
      </w:r>
      <w:r w:rsidR="00D666F1">
        <w:rPr>
          <w:rFonts w:cs="Calibri"/>
        </w:rPr>
        <w:t>. E</w:t>
      </w:r>
      <w:r w:rsidRPr="005009F7">
        <w:rPr>
          <w:rFonts w:cs="Calibri"/>
        </w:rPr>
        <w:t xml:space="preserve">stas evidencias </w:t>
      </w:r>
      <w:r w:rsidR="00D666F1">
        <w:rPr>
          <w:rFonts w:cs="Calibri"/>
        </w:rPr>
        <w:t>corresponden a</w:t>
      </w:r>
      <w:r w:rsidRPr="005009F7">
        <w:rPr>
          <w:rFonts w:cs="Calibri"/>
        </w:rPr>
        <w:t xml:space="preserve"> las actividades que se describen en</w:t>
      </w:r>
      <w:r>
        <w:rPr>
          <w:rFonts w:cs="Calibri"/>
        </w:rPr>
        <w:t xml:space="preserve"> </w:t>
      </w:r>
      <w:r w:rsidRPr="005009F7">
        <w:rPr>
          <w:rFonts w:cs="Calibri"/>
        </w:rPr>
        <w:t>la guía de aprendizaje,</w:t>
      </w:r>
      <w:r w:rsidR="00D666F1">
        <w:rPr>
          <w:rFonts w:cs="Calibri"/>
        </w:rPr>
        <w:t xml:space="preserve"> las cuales</w:t>
      </w:r>
      <w:r w:rsidRPr="005009F7">
        <w:rPr>
          <w:rFonts w:cs="Calibri"/>
        </w:rPr>
        <w:t xml:space="preserve"> fueron socializadas y concertadas con el instructor</w:t>
      </w:r>
      <w:r w:rsidR="00D666F1">
        <w:rPr>
          <w:rFonts w:cs="Calibri"/>
        </w:rPr>
        <w:t xml:space="preserve">. </w:t>
      </w:r>
      <w:r w:rsidRPr="005009F7">
        <w:rPr>
          <w:rFonts w:cs="Calibri"/>
        </w:rPr>
        <w:t xml:space="preserve"> </w:t>
      </w:r>
    </w:p>
    <w:p w:rsidR="004D403F" w:rsidP="00193E45" w:rsidRDefault="004D403F" w14:paraId="64DA5C6E" w14:textId="1F7C8BE9">
      <w:pPr>
        <w:jc w:val="both"/>
        <w:rPr>
          <w:rFonts w:cs="Calibri"/>
          <w:b/>
        </w:rPr>
      </w:pPr>
      <w:r w:rsidRPr="004D403F">
        <w:rPr>
          <w:rFonts w:cs="Calibri"/>
          <w:b/>
        </w:rPr>
        <w:t>1. CUERPO DEL INSTRUMENTO:</w:t>
      </w:r>
    </w:p>
    <w:p w:rsidR="00F51767" w:rsidP="00967D23" w:rsidRDefault="0098097E" w14:paraId="0880AC7D" w14:textId="65F379AD">
      <w:pPr>
        <w:spacing w:after="0" w:line="360" w:lineRule="auto"/>
        <w:rPr>
          <w:b/>
          <w:bCs/>
        </w:rPr>
      </w:pPr>
      <w:r>
        <w:rPr>
          <w:bCs/>
        </w:rPr>
        <w:t xml:space="preserve">De </w:t>
      </w:r>
      <w:proofErr w:type="spellStart"/>
      <w:r>
        <w:rPr>
          <w:bCs/>
        </w:rPr>
        <w:t>acuerdoa</w:t>
      </w:r>
      <w:proofErr w:type="spellEnd"/>
      <w:r>
        <w:rPr>
          <w:bCs/>
        </w:rPr>
        <w:t xml:space="preserve">  las temáticas vistas en formación el instructor proporcionará un cuestionario que deberá realizar para aprobar el instrumento.</w:t>
      </w:r>
      <w:r w:rsidR="00F51767">
        <w:rPr>
          <w:bCs/>
        </w:rPr>
        <w:t xml:space="preserve"> </w:t>
      </w:r>
    </w:p>
    <w:p w:rsidR="00F51767" w:rsidP="0048086A" w:rsidRDefault="0048086A" w14:paraId="1DCEB0B6" w14:textId="35558A50">
      <w:pPr>
        <w:spacing w:after="0" w:line="240" w:lineRule="auto"/>
        <w:jc w:val="center"/>
        <w:rPr>
          <w:b/>
          <w:bCs/>
        </w:rPr>
      </w:pPr>
      <w:hyperlink w:history="1" r:id="rId9">
        <w:proofErr w:type="gramStart"/>
        <w:r>
          <w:rPr>
            <w:rStyle w:val="Hipervnculo"/>
            <w:rFonts w:ascii="Segoe UI" w:hAnsi="Segoe UI" w:cs="Segoe UI"/>
            <w:b/>
            <w:bCs/>
            <w:color w:val="3D577A"/>
            <w:sz w:val="27"/>
            <w:szCs w:val="27"/>
          </w:rPr>
          <w:t>testmoz.com/8404888</w:t>
        </w:r>
        <w:proofErr w:type="gramEnd"/>
      </w:hyperlink>
      <w:bookmarkStart w:name="_GoBack" w:id="0"/>
      <w:bookmarkEnd w:id="0"/>
    </w:p>
    <w:p w:rsidRPr="00AD0588" w:rsidR="00AD0588" w:rsidP="00150D7A" w:rsidRDefault="00FC0084" w14:paraId="4478B946" w14:textId="4B65DCA6">
      <w:pPr>
        <w:spacing w:after="0" w:line="240" w:lineRule="auto"/>
        <w:rPr>
          <w:b/>
          <w:bCs/>
        </w:rPr>
      </w:pPr>
      <w:r w:rsidRPr="00AD0588">
        <w:rPr>
          <w:b/>
          <w:bCs/>
        </w:rPr>
        <w:t xml:space="preserve">RESULTADOS: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9"/>
        <w:gridCol w:w="1276"/>
        <w:gridCol w:w="709"/>
      </w:tblGrid>
      <w:tr w:rsidR="00AD0588" w:rsidTr="078B09B0" w14:paraId="29AEFC07" w14:textId="77777777">
        <w:trPr>
          <w:jc w:val="center"/>
        </w:trPr>
        <w:tc>
          <w:tcPr>
            <w:tcW w:w="1129" w:type="dxa"/>
            <w:tcBorders>
              <w:top w:val="nil"/>
              <w:left w:val="nil"/>
              <w:bottom w:val="nil"/>
            </w:tcBorders>
            <w:tcMar/>
            <w:vAlign w:val="center"/>
          </w:tcPr>
          <w:p w:rsidR="00AD0588" w:rsidP="00AD0588" w:rsidRDefault="00AD0588" w14:paraId="4244E66F" w14:textId="00ADF28B">
            <w:pPr>
              <w:spacing w:after="0"/>
              <w:jc w:val="right"/>
            </w:pPr>
            <w:r>
              <w:t>Aprobado</w:t>
            </w:r>
          </w:p>
        </w:tc>
        <w:tc>
          <w:tcPr>
            <w:tcW w:w="709" w:type="dxa"/>
            <w:tcMar/>
            <w:vAlign w:val="center"/>
          </w:tcPr>
          <w:p w:rsidR="00AD0588" w:rsidP="00AD0588" w:rsidRDefault="00AD0588" w14:paraId="6849151A" w14:textId="59AA93FC">
            <w:pPr>
              <w:spacing w:after="0"/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  <w:tcMar/>
            <w:vAlign w:val="center"/>
          </w:tcPr>
          <w:p w:rsidR="00AD0588" w:rsidP="00AD0588" w:rsidRDefault="00AD0588" w14:paraId="56BB6C0C" w14:textId="761CC76A">
            <w:pPr>
              <w:spacing w:after="0"/>
              <w:jc w:val="right"/>
            </w:pPr>
            <w:r>
              <w:t>Deficiente</w:t>
            </w:r>
          </w:p>
        </w:tc>
        <w:tc>
          <w:tcPr>
            <w:tcW w:w="709" w:type="dxa"/>
            <w:tcMar/>
            <w:vAlign w:val="center"/>
          </w:tcPr>
          <w:p w:rsidR="00AD0588" w:rsidP="00AD0588" w:rsidRDefault="00AD0588" w14:paraId="6F2CEDE2" w14:textId="77777777">
            <w:pPr>
              <w:spacing w:after="0"/>
              <w:jc w:val="center"/>
            </w:pPr>
          </w:p>
        </w:tc>
      </w:tr>
    </w:tbl>
    <w:p w:rsidRPr="00AD0588" w:rsidR="00FC0084" w:rsidP="00150D7A" w:rsidRDefault="00FC0084" w14:paraId="1D877D4C" w14:textId="45A7861B">
      <w:pPr>
        <w:spacing w:after="0" w:line="240" w:lineRule="auto"/>
        <w:rPr>
          <w:b/>
          <w:bCs/>
        </w:rPr>
      </w:pPr>
      <w:r w:rsidRPr="00AD0588">
        <w:rPr>
          <w:b/>
          <w:bCs/>
        </w:rPr>
        <w:t>OBSERVACIONES-RECOMENDACIONES</w:t>
      </w:r>
      <w:r w:rsidR="00AD0588">
        <w:rPr>
          <w:b/>
          <w:bCs/>
        </w:rPr>
        <w:t>:</w:t>
      </w:r>
    </w:p>
    <w:p w:rsidR="00AD0588" w:rsidP="004D403F" w:rsidRDefault="004D403F" w14:paraId="4BCE2CB1" w14:textId="0951DE95">
      <w:proofErr w:type="gramStart"/>
      <w:r>
        <w:t>c</w:t>
      </w:r>
      <w:r w:rsidRPr="00E9561F" w:rsidR="00FC0084">
        <w:t>iudad</w:t>
      </w:r>
      <w:proofErr w:type="gramEnd"/>
      <w:r w:rsidRPr="00E9561F" w:rsidR="00FC0084">
        <w:t xml:space="preserve"> y fecha de aplicación del instrumento:</w:t>
      </w: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AD0588" w:rsidTr="078B09B0" w14:paraId="7682DCAD" w14:textId="77777777">
        <w:tc>
          <w:tcPr>
            <w:tcW w:w="4814" w:type="dxa"/>
            <w:tcMar/>
          </w:tcPr>
          <w:p w:rsidR="00AD0588" w:rsidP="00AD0588" w:rsidRDefault="00AD0588" w14:paraId="728C8657" w14:textId="2E3251B2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 w:rsidRPr="078B09B0" w:rsidR="078B09B0">
              <w:rPr>
                <w:color w:val="000000" w:themeColor="text1" w:themeTint="FF" w:themeShade="FF"/>
                <w:lang w:val="es-ES"/>
              </w:rPr>
              <w:t>Santiago Arias mosquera</w:t>
            </w:r>
          </w:p>
        </w:tc>
        <w:tc>
          <w:tcPr>
            <w:tcW w:w="4815" w:type="dxa"/>
            <w:tcMar/>
          </w:tcPr>
          <w:p w:rsidR="00AD0588" w:rsidP="078B09B0" w:rsidRDefault="00AD0588" w14:noSpellErr="1" w14:paraId="4B346629" w14:textId="206861CA">
            <w:pPr>
              <w:spacing w:after="0" w:line="240" w:lineRule="auto"/>
              <w:jc w:val="both"/>
              <w:rPr>
                <w:color w:val="000000" w:themeColor="text1" w:themeTint="FF" w:themeShade="FF"/>
                <w:lang w:val="es-ES"/>
              </w:rPr>
            </w:pPr>
            <w:r w:rsidRPr="078B09B0" w:rsidR="078B09B0">
              <w:rPr>
                <w:color w:val="000000" w:themeColor="text1" w:themeTint="FF" w:themeShade="FF"/>
                <w:lang w:val="es-ES"/>
              </w:rPr>
              <w:t>_________________________________</w:t>
            </w:r>
          </w:p>
          <w:p w:rsidR="00AD0588" w:rsidP="078B09B0" w:rsidRDefault="00AD0588" w14:paraId="140A9F02" w14:textId="0FB3C40B">
            <w:pPr>
              <w:pStyle w:val="Normal"/>
              <w:spacing w:after="0" w:line="240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</w:p>
        </w:tc>
      </w:tr>
      <w:tr w:rsidR="00AD0588" w:rsidTr="078B09B0" w14:paraId="0477F04D" w14:textId="77777777">
        <w:tc>
          <w:tcPr>
            <w:tcW w:w="4814" w:type="dxa"/>
            <w:tcMar/>
          </w:tcPr>
          <w:p w:rsidR="00AD0588" w:rsidP="00AD0588" w:rsidRDefault="00AD0588" w14:paraId="1558C798" w14:textId="766F36EF">
            <w:pPr>
              <w:spacing w:after="0" w:line="240" w:lineRule="auto"/>
              <w:jc w:val="both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Firma del Aprendiz</w:t>
            </w:r>
          </w:p>
        </w:tc>
        <w:tc>
          <w:tcPr>
            <w:tcW w:w="4815" w:type="dxa"/>
            <w:tcMar/>
          </w:tcPr>
          <w:p w:rsidR="00AD0588" w:rsidP="078B09B0" w:rsidRDefault="00AD0588" w14:noSpellErr="1" w14:paraId="207F5675" w14:textId="1EB2CD2C">
            <w:pPr>
              <w:spacing w:after="0" w:line="240" w:lineRule="auto"/>
              <w:jc w:val="both"/>
              <w:rPr>
                <w:color w:val="000000" w:themeColor="text1" w:themeTint="FF" w:themeShade="FF"/>
                <w:lang w:val="es-ES"/>
              </w:rPr>
            </w:pPr>
            <w:r w:rsidRPr="078B09B0" w:rsidR="078B09B0">
              <w:rPr>
                <w:color w:val="000000" w:themeColor="text1" w:themeTint="FF" w:themeShade="FF"/>
                <w:lang w:val="es-ES"/>
              </w:rPr>
              <w:t>Firma del Instructor</w:t>
            </w:r>
          </w:p>
          <w:p w:rsidR="00AD0588" w:rsidP="078B09B0" w:rsidRDefault="00AD0588" w14:paraId="5CAEF5F3" w14:textId="4D362134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347B2DBF" w14:textId="370AA120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064B01B7" w14:textId="37507159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6FAB0FF2" w14:textId="38DA0AAA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1680FE73" w14:textId="3F85F04B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594C72D1" w14:textId="49AB8C5E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6B81CDE1" w14:textId="4029727E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77639CB9" w14:textId="1172F34C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0843ADAA" w14:textId="0D8CF89D">
            <w:pPr>
              <w:pStyle w:val="Normal"/>
              <w:spacing w:after="0" w:line="240" w:lineRule="auto"/>
              <w:jc w:val="both"/>
              <w:rPr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  <w:p w:rsidR="00AD0588" w:rsidP="078B09B0" w:rsidRDefault="00AD0588" w14:paraId="09EDD7AE" w14:textId="4B9DE7BC">
            <w:pPr>
              <w:pStyle w:val="Normal"/>
              <w:spacing w:after="0" w:line="240" w:lineRule="auto"/>
              <w:jc w:val="both"/>
              <w:rPr>
                <w:color w:val="000000"/>
                <w:sz w:val="22"/>
                <w:szCs w:val="22"/>
                <w:lang w:val="es-ES"/>
              </w:rPr>
            </w:pPr>
          </w:p>
        </w:tc>
      </w:tr>
    </w:tbl>
    <w:p w:rsidR="00FC0084" w:rsidP="078B09B0" w:rsidRDefault="00FC0084" w14:paraId="62AF4626" w14:textId="506D8087">
      <w:pPr>
        <w:pStyle w:val="Normal"/>
        <w:jc w:val="both"/>
      </w:pPr>
      <w:r>
        <w:drawing>
          <wp:inline wp14:editId="149E17BE" wp14:anchorId="01D599DC">
            <wp:extent cx="6858000" cy="3848100"/>
            <wp:effectExtent l="0" t="0" r="0" b="0"/>
            <wp:docPr id="817846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e8679752541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084" w:rsidSect="00454CC9">
      <w:headerReference w:type="default" r:id="rId10"/>
      <w:footerReference w:type="default" r:id="rId11"/>
      <w:headerReference w:type="first" r:id="rId12"/>
      <w:pgSz w:w="12240" w:h="15840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5A" w:rsidRDefault="00670A5A" w14:paraId="7EA67580" w14:textId="77777777">
      <w:pPr>
        <w:spacing w:after="0" w:line="240" w:lineRule="auto"/>
      </w:pPr>
      <w:r>
        <w:separator/>
      </w:r>
    </w:p>
  </w:endnote>
  <w:endnote w:type="continuationSeparator" w:id="0">
    <w:p w:rsidR="00670A5A" w:rsidRDefault="00670A5A" w14:paraId="597AE3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sdt>
    <w:sdtPr>
      <w:id w:val="1792168562"/>
      <w:docPartObj>
        <w:docPartGallery w:val="Page Numbers (Bottom of Page)"/>
        <w:docPartUnique/>
      </w:docPartObj>
    </w:sdtPr>
    <w:sdtEndPr/>
    <w:sdtContent>
      <w:p w:rsidR="00B7110F" w:rsidRDefault="00B7110F" w14:paraId="06AFD237" w14:textId="49E0C0B7">
        <w:pPr>
          <w:pStyle w:val="Piedepgina"/>
          <w:jc w:val="right"/>
        </w:pPr>
        <w:r>
          <w:rPr>
            <w:rFonts w:cs="Arial" w:asciiTheme="majorHAnsi" w:hAnsiTheme="majorHAnsi"/>
            <w:b/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BB5C47C" wp14:editId="5BE24225">
                  <wp:simplePos x="0" y="0"/>
                  <wp:positionH relativeFrom="margin">
                    <wp:align>center</wp:align>
                  </wp:positionH>
                  <wp:positionV relativeFrom="paragraph">
                    <wp:posOffset>151130</wp:posOffset>
                  </wp:positionV>
                  <wp:extent cx="923925" cy="209550"/>
                  <wp:effectExtent l="0" t="0" r="9525" b="0"/>
                  <wp:wrapNone/>
                  <wp:docPr id="10" name="Cuadro de tex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F128B1" w:rsidR="00B7110F" w:rsidP="00B7110F" w:rsidRDefault="00B7110F" w14:paraId="14F34A70" w14:textId="4C3C9651">
                              <w:r w:rsidRPr="00F128B1">
                                <w:rPr>
                                  <w:sz w:val="18"/>
                                </w:rPr>
                                <w:t>DE-F-026 V.02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style="position:absolute;left:0;text-align:left;margin-left:0;margin-top:11.9pt;width:72.7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">
                  <v:textbox>
                    <w:txbxContent>
                      <w:p w:rsidRPr="00F128B1" w:rsidR="00B7110F" w:rsidP="00B7110F" w:rsidRDefault="00B7110F" w14:paraId="14F34A70" w14:textId="4C3C9651">
                        <w:r w:rsidRPr="00F128B1">
                          <w:rPr>
                            <w:sz w:val="18"/>
                          </w:rPr>
                          <w:t>DE-F-026 V.02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48086A" w:rsidR="0048086A">
          <w:rPr>
            <w:noProof/>
            <w:lang w:val="es-ES"/>
          </w:rPr>
          <w:t>1</w:t>
        </w:r>
        <w:r>
          <w:fldChar w:fldCharType="end"/>
        </w:r>
      </w:p>
    </w:sdtContent>
  </w:sdt>
  <w:p w:rsidR="00E85AFD" w:rsidRDefault="00E85AFD" w14:paraId="35DDA05F" w14:textId="42D6EA21">
    <w:pPr>
      <w:pStyle w:val="Piedepgina"/>
    </w:pPr>
  </w:p>
  <w:p w:rsidR="00A56D7E" w:rsidRDefault="00A56D7E" w14:paraId="05D32FE2" w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5A" w:rsidRDefault="00670A5A" w14:paraId="6134EB9E" w14:textId="77777777">
      <w:pPr>
        <w:spacing w:after="0" w:line="240" w:lineRule="auto"/>
      </w:pPr>
      <w:r>
        <w:separator/>
      </w:r>
    </w:p>
  </w:footnote>
  <w:footnote w:type="continuationSeparator" w:id="0">
    <w:p w:rsidR="00670A5A" w:rsidRDefault="00670A5A" w14:paraId="2022394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E85AFD" w:rsidRDefault="00B7110F" w14:paraId="35052B85" w14:textId="2EE8404F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1EF7E873" wp14:editId="6DE3C031">
          <wp:simplePos x="0" y="0"/>
          <wp:positionH relativeFrom="margin">
            <wp:align>center</wp:align>
          </wp:positionH>
          <wp:positionV relativeFrom="paragraph">
            <wp:posOffset>-124460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:rsidR="00E85AFD" w:rsidRDefault="00E85AFD" w14:paraId="22636FB3" w14:textId="77777777">
    <w:pPr>
      <w:pStyle w:val="Encabezado"/>
    </w:pPr>
  </w:p>
  <w:p w:rsidR="00E85AFD" w:rsidRDefault="00E85AFD" w14:paraId="5BC0EC75" w14:textId="77777777">
    <w:pPr>
      <w:pStyle w:val="Encabezado"/>
      <w:tabs>
        <w:tab w:val="clear" w:pos="4419"/>
        <w:tab w:val="clear" w:pos="8838"/>
        <w:tab w:val="right" w:pos="8413"/>
      </w:tabs>
      <w:ind w:left="-1134"/>
    </w:pPr>
  </w:p>
  <w:p w:rsidR="00A56D7E" w:rsidRDefault="00A56D7E" w14:paraId="37E92D28" w14:textId="777777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AFD" w:rsidRDefault="00E85AFD" w14:paraId="41E7FCEC" w14:textId="77777777">
    <w:pPr>
      <w:pStyle w:val="Encabezado"/>
      <w:rPr>
        <w:noProof/>
        <w:lang w:val="es-ES" w:eastAsia="es-ES"/>
      </w:rPr>
    </w:pPr>
  </w:p>
  <w:p w:rsidR="00E85AFD" w:rsidRDefault="00E85AFD" w14:paraId="7BDEB988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787434C"/>
    <w:multiLevelType w:val="hybridMultilevel"/>
    <w:tmpl w:val="EDC2E64C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25822E29"/>
    <w:multiLevelType w:val="hybridMultilevel"/>
    <w:tmpl w:val="3CFAC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E2A3B"/>
    <w:multiLevelType w:val="hybridMultilevel"/>
    <w:tmpl w:val="0EC01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130B5"/>
    <w:multiLevelType w:val="hybridMultilevel"/>
    <w:tmpl w:val="2C3AF59C"/>
    <w:lvl w:ilvl="0" w:tplc="1298C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EE2167"/>
    <w:multiLevelType w:val="hybridMultilevel"/>
    <w:tmpl w:val="6CDA67C2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FFA50A0"/>
    <w:multiLevelType w:val="hybridMultilevel"/>
    <w:tmpl w:val="C024C66A"/>
    <w:lvl w:ilvl="0" w:tplc="96363A58">
      <w:start w:val="1"/>
      <w:numFmt w:val="decimal"/>
      <w:lvlText w:val="%1."/>
      <w:lvlJc w:val="left"/>
      <w:pPr>
        <w:ind w:left="1800" w:hanging="720"/>
      </w:pPr>
      <w:rPr>
        <w:rFonts w:hint="default" w:ascii="Arial" w:hAnsi="Arial" w:eastAsia="Times New Roman" w:cs="Arial"/>
        <w:b/>
        <w:sz w:val="22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hAnsi="Calibri" w:eastAsia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6D75E3"/>
    <w:multiLevelType w:val="multilevel"/>
    <w:tmpl w:val="FF6678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E56E8"/>
    <w:multiLevelType w:val="hybridMultilevel"/>
    <w:tmpl w:val="F8BE5472"/>
    <w:lvl w:ilvl="0" w:tplc="206C5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C413CC"/>
    <w:multiLevelType w:val="hybridMultilevel"/>
    <w:tmpl w:val="36C0E820"/>
    <w:lvl w:ilvl="0" w:tplc="8C10B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eastAsiaTheme="minorHAnsi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DE1312"/>
    <w:multiLevelType w:val="hybridMultilevel"/>
    <w:tmpl w:val="7A26A6F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52829EF"/>
    <w:multiLevelType w:val="hybridMultilevel"/>
    <w:tmpl w:val="0B562AD8"/>
    <w:lvl w:ilvl="0" w:tplc="52528C12">
      <w:start w:val="1"/>
      <w:numFmt w:val="decimal"/>
      <w:lvlText w:val="%1."/>
      <w:lvlJc w:val="left"/>
      <w:pPr>
        <w:ind w:left="1080" w:hanging="360"/>
      </w:pPr>
      <w:rPr>
        <w:rFonts w:hint="default" w:cs="Calibri" w:asciiTheme="minorHAnsi" w:hAnsiTheme="minorHAnsi"/>
        <w:sz w:val="16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5A4314F9"/>
    <w:multiLevelType w:val="hybridMultilevel"/>
    <w:tmpl w:val="400CA1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hint="default" w:cs="Kalinga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 w:cs="Kalinga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="Kalinga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="Kalinga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="Kalinga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="Kalinga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="Kalinga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="Kalinga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="Kalinga"/>
        <w:color w:val="000000"/>
      </w:rPr>
    </w:lvl>
  </w:abstractNum>
  <w:abstractNum w:abstractNumId="25">
    <w:nsid w:val="6629013F"/>
    <w:multiLevelType w:val="hybridMultilevel"/>
    <w:tmpl w:val="457C0C1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D7522700">
      <w:numFmt w:val="bullet"/>
      <w:lvlText w:val="•"/>
      <w:lvlJc w:val="left"/>
      <w:pPr>
        <w:ind w:left="1485" w:hanging="360"/>
      </w:pPr>
      <w:rPr>
        <w:rFonts w:hint="default" w:ascii="Calibri" w:hAnsi="Calibri" w:eastAsia="Calibri" w:cs="Times New Roman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9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1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77F2715"/>
    <w:multiLevelType w:val="hybridMultilevel"/>
    <w:tmpl w:val="DD129AD2"/>
    <w:lvl w:ilvl="0" w:tplc="AFA83E92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1A0AB4"/>
    <w:multiLevelType w:val="hybridMultilevel"/>
    <w:tmpl w:val="8F726DA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F3B5B"/>
    <w:multiLevelType w:val="multilevel"/>
    <w:tmpl w:val="8C70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1"/>
  </w:num>
  <w:num w:numId="3">
    <w:abstractNumId w:val="28"/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2"/>
  </w:num>
  <w:num w:numId="8">
    <w:abstractNumId w:val="0"/>
  </w:num>
  <w:num w:numId="9">
    <w:abstractNumId w:val="10"/>
  </w:num>
  <w:num w:numId="10">
    <w:abstractNumId w:val="29"/>
  </w:num>
  <w:num w:numId="11">
    <w:abstractNumId w:val="2"/>
  </w:num>
  <w:num w:numId="12">
    <w:abstractNumId w:val="1"/>
  </w:num>
  <w:num w:numId="13">
    <w:abstractNumId w:val="17"/>
  </w:num>
  <w:num w:numId="14">
    <w:abstractNumId w:val="19"/>
  </w:num>
  <w:num w:numId="1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6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7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8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</w:num>
  <w:num w:numId="19">
    <w:abstractNumId w:val="4"/>
  </w:num>
  <w:num w:numId="20">
    <w:abstractNumId w:val="24"/>
  </w:num>
  <w:num w:numId="21">
    <w:abstractNumId w:val="16"/>
  </w:num>
  <w:num w:numId="22">
    <w:abstractNumId w:val="13"/>
  </w:num>
  <w:num w:numId="23">
    <w:abstractNumId w:val="11"/>
  </w:num>
  <w:num w:numId="24">
    <w:abstractNumId w:val="3"/>
  </w:num>
  <w:num w:numId="25">
    <w:abstractNumId w:val="25"/>
  </w:num>
  <w:num w:numId="26">
    <w:abstractNumId w:val="8"/>
  </w:num>
  <w:num w:numId="27">
    <w:abstractNumId w:val="18"/>
  </w:num>
  <w:num w:numId="28">
    <w:abstractNumId w:val="33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6"/>
  </w:num>
  <w:num w:numId="33">
    <w:abstractNumId w:val="15"/>
  </w:num>
  <w:num w:numId="34">
    <w:abstractNumId w:val="7"/>
  </w:num>
  <w:num w:numId="35">
    <w:abstractNumId w:val="5"/>
  </w:num>
  <w:num w:numId="36">
    <w:abstractNumId w:val="12"/>
  </w:num>
  <w:num w:numId="37">
    <w:abstractNumId w:val="38"/>
  </w:num>
  <w:num w:numId="38">
    <w:abstractNumId w:val="20"/>
  </w:num>
  <w:num w:numId="3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attachedTemplate r:id="rId1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FD"/>
    <w:rsid w:val="00015184"/>
    <w:rsid w:val="00037C0C"/>
    <w:rsid w:val="00067C5F"/>
    <w:rsid w:val="000B1A01"/>
    <w:rsid w:val="000E364A"/>
    <w:rsid w:val="00130D1C"/>
    <w:rsid w:val="00131368"/>
    <w:rsid w:val="00150D7A"/>
    <w:rsid w:val="00156E88"/>
    <w:rsid w:val="00193E45"/>
    <w:rsid w:val="001E518A"/>
    <w:rsid w:val="00217AB1"/>
    <w:rsid w:val="00225229"/>
    <w:rsid w:val="002613A6"/>
    <w:rsid w:val="002C79FC"/>
    <w:rsid w:val="002D12AD"/>
    <w:rsid w:val="003232D5"/>
    <w:rsid w:val="003B2FA3"/>
    <w:rsid w:val="00400D09"/>
    <w:rsid w:val="00454CC9"/>
    <w:rsid w:val="0048086A"/>
    <w:rsid w:val="004D403F"/>
    <w:rsid w:val="004E3974"/>
    <w:rsid w:val="005009F7"/>
    <w:rsid w:val="0056267C"/>
    <w:rsid w:val="005A5C0B"/>
    <w:rsid w:val="005B4560"/>
    <w:rsid w:val="005D2C5B"/>
    <w:rsid w:val="005E57CD"/>
    <w:rsid w:val="00646906"/>
    <w:rsid w:val="00670A5A"/>
    <w:rsid w:val="00693CDC"/>
    <w:rsid w:val="006A0B21"/>
    <w:rsid w:val="006A21A2"/>
    <w:rsid w:val="006A62BC"/>
    <w:rsid w:val="00703A6B"/>
    <w:rsid w:val="00736694"/>
    <w:rsid w:val="008A0CBB"/>
    <w:rsid w:val="008A2C56"/>
    <w:rsid w:val="008C645A"/>
    <w:rsid w:val="00905575"/>
    <w:rsid w:val="00956554"/>
    <w:rsid w:val="00967D23"/>
    <w:rsid w:val="0098097E"/>
    <w:rsid w:val="00986C90"/>
    <w:rsid w:val="009D1479"/>
    <w:rsid w:val="009D3278"/>
    <w:rsid w:val="00A56D7E"/>
    <w:rsid w:val="00A63563"/>
    <w:rsid w:val="00A7662C"/>
    <w:rsid w:val="00AD0588"/>
    <w:rsid w:val="00B457AB"/>
    <w:rsid w:val="00B7110F"/>
    <w:rsid w:val="00BC36C5"/>
    <w:rsid w:val="00BD3A74"/>
    <w:rsid w:val="00BD6FFC"/>
    <w:rsid w:val="00C03202"/>
    <w:rsid w:val="00C50074"/>
    <w:rsid w:val="00C56245"/>
    <w:rsid w:val="00C81719"/>
    <w:rsid w:val="00CE2E31"/>
    <w:rsid w:val="00D666F1"/>
    <w:rsid w:val="00E13AF2"/>
    <w:rsid w:val="00E23493"/>
    <w:rsid w:val="00E85AFD"/>
    <w:rsid w:val="00E90E7B"/>
    <w:rsid w:val="00EE73DD"/>
    <w:rsid w:val="00F128B1"/>
    <w:rsid w:val="00F51767"/>
    <w:rsid w:val="00F61463"/>
    <w:rsid w:val="00F97027"/>
    <w:rsid w:val="00FB155A"/>
    <w:rsid w:val="00FC0084"/>
    <w:rsid w:val="00FC46CF"/>
    <w:rsid w:val="078B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42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 w:qFormat="1"/>
    <w:lsdException w:name="Colorful Grid" w:uiPriority="73" w:semiHidden="0" w:unhideWhenUsed="0" w:qFormat="1"/>
    <w:lsdException w:name="Light Shading Accent 1" w:uiPriority="60" w:semiHidden="0" w:unhideWhenUsed="0" w:qFormat="1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 w:qFormat="1"/>
    <w:lsdException w:name="Medium List 2 Accent 6" w:uiPriority="66" w:semiHidden="0" w:unhideWhenUsed="0" w:qFormat="1"/>
    <w:lsdException w:name="Medium Grid 1 Accent 6" w:uiPriority="67" w:semiHidden="0" w:unhideWhenUsed="0" w:qFormat="1"/>
    <w:lsdException w:name="Medium Grid 2 Accent 6" w:uiPriority="68" w:semiHidden="0" w:unhideWhenUsed="0" w:qFormat="1"/>
    <w:lsdException w:name="Medium Grid 3 Accent 6" w:uiPriority="69" w:semiHidden="0" w:unhideWhenUsed="0" w:qFormat="1"/>
    <w:lsdException w:name="Dark List Accent 6" w:uiPriority="70" w:semiHidden="0" w:unhideWhenUsed="0"/>
    <w:lsdException w:name="Colorful Shading Accent 6" w:uiPriority="71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52F61" w:themeColor="accent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amulticolor-nfasis11" w:customStyle="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styleId="EncabezadoCar1" w:customStyle="1">
    <w:name w:val="Encabezado Car1"/>
    <w:rPr>
      <w:rFonts w:ascii="Calibri" w:hAnsi="Calibri" w:eastAsia="Calibri"/>
      <w:sz w:val="22"/>
      <w:szCs w:val="22"/>
      <w:lang w:eastAsia="ar-SA"/>
    </w:rPr>
  </w:style>
  <w:style w:type="character" w:styleId="Ttulo1Car" w:customStyle="1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styleId="Ttulo2Car" w:customStyle="1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PrrafodelistaCar" w:customStyle="1">
    <w:name w:val="Párrafo de lista Car"/>
    <w:link w:val="Prrafodelista"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numbering" w:styleId="Estilo1" w:customStyle="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styleId="Tabladecuadrcula4-nfasis11" w:customStyle="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color="167AF3" w:themeColor="accent1" w:themeTint="99" w:sz="4" w:space="0"/>
        <w:left w:val="single" w:color="167AF3" w:themeColor="accent1" w:themeTint="99" w:sz="4" w:space="0"/>
        <w:bottom w:val="single" w:color="167AF3" w:themeColor="accent1" w:themeTint="99" w:sz="4" w:space="0"/>
        <w:right w:val="single" w:color="167AF3" w:themeColor="accent1" w:themeTint="99" w:sz="4" w:space="0"/>
        <w:insideH w:val="single" w:color="167AF3" w:themeColor="accent1" w:themeTint="99" w:sz="4" w:space="0"/>
        <w:insideV w:val="single" w:color="167AF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color="052F61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Pr>
      <w:rFonts w:asciiTheme="minorHAnsi" w:hAnsiTheme="minorHAnsi" w:eastAsiaTheme="minorEastAsia" w:cstheme="minorBidi"/>
      <w:sz w:val="22"/>
      <w:szCs w:val="22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hAnsiTheme="majorHAnsi" w:eastAsiaTheme="majorEastAsia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color="14967C" w:themeColor="accent3" w:sz="8" w:space="0"/>
        <w:left w:val="single" w:color="14967C" w:themeColor="accent3" w:sz="8" w:space="0"/>
        <w:bottom w:val="single" w:color="14967C" w:themeColor="accent3" w:sz="8" w:space="0"/>
        <w:right w:val="single" w:color="14967C" w:themeColor="accent3" w:sz="8" w:space="0"/>
        <w:insideH w:val="single" w:color="14967C" w:themeColor="accent3" w:sz="8" w:space="0"/>
        <w:insideV w:val="single" w:color="14967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1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967C" w:themeColor="accent3" w:sz="6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H w:val="nil"/>
          <w:insideV w:val="single" w:color="14967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</w:tcPr>
    </w:tblStylePr>
    <w:tblStylePr w:type="band1Vert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color="14967C" w:themeColor="accent3" w:sz="8" w:space="0"/>
          <w:left w:val="single" w:color="14967C" w:themeColor="accent3" w:sz="8" w:space="0"/>
          <w:bottom w:val="single" w:color="14967C" w:themeColor="accent3" w:sz="8" w:space="0"/>
          <w:right w:val="single" w:color="14967C" w:themeColor="accent3" w:sz="8" w:space="0"/>
          <w:insideV w:val="single" w:color="14967C" w:themeColor="accent3" w:sz="8" w:space="0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Theme="minorEastAsia"/>
      <w:sz w:val="24"/>
      <w:szCs w:val="24"/>
      <w:lang w:eastAsia="es-CO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apple-converted-space" w:customStyle="1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/>
    <w:rPr>
      <w:rFonts w:ascii="Arial" w:hAnsi="Arial" w:eastAsia="Times New Roman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s-ES"/>
    </w:rPr>
  </w:style>
  <w:style w:type="character" w:styleId="TtuloCar" w:customStyle="1">
    <w:name w:val="Título Car"/>
    <w:basedOn w:val="Fuentedeprrafopredeter"/>
    <w:link w:val="Ttulo"/>
    <w:uiPriority w:val="10"/>
    <w:rsid w:val="00F128B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xinputblock" w:customStyle="1">
    <w:name w:val="ex_input_block"/>
    <w:basedOn w:val="Fuentedeprrafopredeter"/>
    <w:rsid w:val="00F61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F1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F1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xinputblock">
    <w:name w:val="ex_input_block"/>
    <w:basedOn w:val="Fuentedeprrafopredeter"/>
    <w:rsid w:val="00F6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microsoft.com/office/2007/relationships/stylesWithEffects" Target="stylesWithEffects.xml" Id="rId4" /><Relationship Type="http://schemas.openxmlformats.org/officeDocument/2006/relationships/hyperlink" Target="https://testmoz.com/q/8404888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.png" Id="R6bce867975254124" /><Relationship Type="http://schemas.openxmlformats.org/officeDocument/2006/relationships/glossaryDocument" Target="/word/glossary/document.xml" Id="Re7a8b517d9b04e2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75c5c-6fc7-48c2-877e-4445b0848cf9}"/>
      </w:docPartPr>
      <w:docPartBody>
        <w:p w14:paraId="5E75696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6A429-0060-42D9-BB29-17AFCBBE52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Formato_word-SENA-GC-F-005-V1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Henry Alexander Falla Ortiz</dc:creator>
  <lastModifiedBy>claudia bedoya</lastModifiedBy>
  <revision>31</revision>
  <lastPrinted>2020-06-15T18:38:00.0000000Z</lastPrinted>
  <dcterms:created xsi:type="dcterms:W3CDTF">2020-06-15T18:38:00.0000000Z</dcterms:created>
  <dcterms:modified xsi:type="dcterms:W3CDTF">2021-03-19T18:48:34.5902454Z</dcterms:modified>
</coreProperties>
</file>